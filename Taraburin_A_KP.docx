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:rsidR="00BA5D27" w:rsidRPr="005638F2" w:rsidRDefault="002330BA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курсовой работе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</w:t>
      </w:r>
      <w:r w:rsidR="002330BA">
        <w:rPr>
          <w:b/>
          <w:sz w:val="28"/>
          <w:szCs w:val="28"/>
        </w:rPr>
        <w:t>Потоки в сетях</w:t>
      </w:r>
      <w:r w:rsidRPr="00BA5D27">
        <w:rPr>
          <w:b/>
          <w:sz w:val="28"/>
          <w:szCs w:val="28"/>
        </w:rPr>
        <w:t>»</w:t>
      </w: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C51FAD" w:rsidRPr="000F330D" w:rsidRDefault="00C51FAD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  <w:t>Тарабурин А.П.</w:t>
      </w:r>
    </w:p>
    <w:p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proofErr w:type="spellStart"/>
      <w:r w:rsidRPr="00BA5D27">
        <w:rPr>
          <w:sz w:val="28"/>
          <w:szCs w:val="28"/>
        </w:rPr>
        <w:t>Тутуева</w:t>
      </w:r>
      <w:proofErr w:type="spellEnd"/>
      <w:r w:rsidRPr="00BA5D27">
        <w:rPr>
          <w:sz w:val="28"/>
          <w:szCs w:val="28"/>
        </w:rPr>
        <w:t xml:space="preserve"> А.В.</w:t>
      </w:r>
    </w:p>
    <w:p w:rsidR="00BA5D27" w:rsidRPr="000F330D" w:rsidRDefault="00BA5D27" w:rsidP="00BA5D27">
      <w:pPr>
        <w:rPr>
          <w:sz w:val="28"/>
          <w:szCs w:val="28"/>
        </w:rPr>
      </w:pPr>
    </w:p>
    <w:p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:rsidR="00F61841" w:rsidRDefault="00C51FAD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:rsidR="00F61841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82721" w:history="1">
            <w:r w:rsidRPr="00020E9E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0E9E">
              <w:rPr>
                <w:rStyle w:val="ae"/>
                <w:noProof/>
              </w:rPr>
              <w:t>Постановка задачи и описание реализуемого класса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4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6849D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2" w:history="1">
            <w:r w:rsidR="00F61841" w:rsidRPr="00020E9E">
              <w:rPr>
                <w:rStyle w:val="ae"/>
                <w:noProof/>
              </w:rPr>
              <w:t>2.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 xml:space="preserve">Описание реализованных </w:t>
            </w:r>
            <w:r w:rsidR="00F61841" w:rsidRPr="00020E9E">
              <w:rPr>
                <w:rStyle w:val="ae"/>
                <w:noProof/>
                <w:lang w:val="en-US"/>
              </w:rPr>
              <w:t>unit-</w:t>
            </w:r>
            <w:r w:rsidR="00F61841" w:rsidRPr="00020E9E">
              <w:rPr>
                <w:rStyle w:val="ae"/>
                <w:noProof/>
              </w:rPr>
              <w:t>тестов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_Toc55082722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3F04B6">
              <w:rPr>
                <w:noProof/>
                <w:webHidden/>
              </w:rPr>
              <w:t>4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6849D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3" w:history="1">
            <w:r w:rsidR="00F61841" w:rsidRPr="00020E9E">
              <w:rPr>
                <w:rStyle w:val="ae"/>
                <w:noProof/>
              </w:rPr>
              <w:t>3.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Код программы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_Toc55082723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3F04B6">
              <w:rPr>
                <w:noProof/>
                <w:webHidden/>
              </w:rPr>
              <w:t>5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6849D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4" w:history="1">
            <w:r w:rsidR="00F61841" w:rsidRPr="00020E9E">
              <w:rPr>
                <w:rStyle w:val="ae"/>
                <w:noProof/>
              </w:rPr>
              <w:t>4.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Пример работы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_Toc55082724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3F04B6">
              <w:rPr>
                <w:noProof/>
                <w:webHidden/>
              </w:rPr>
              <w:t>13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6849D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5" w:history="1">
            <w:r w:rsidR="00F61841" w:rsidRPr="00020E9E">
              <w:rPr>
                <w:rStyle w:val="ae"/>
                <w:noProof/>
              </w:rPr>
              <w:t>5.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Вывод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_Toc55082725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3F04B6">
              <w:rPr>
                <w:noProof/>
                <w:webHidden/>
              </w:rPr>
              <w:t>14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r>
            <w:rPr>
              <w:b/>
              <w:bCs/>
            </w:rPr>
            <w:fldChar w:fldCharType="end"/>
          </w:r>
        </w:p>
      </w:sdtContent>
    </w:sdt>
    <w:p w:rsidR="00F61841" w:rsidRDefault="00F61841" w:rsidP="00F61841">
      <w:pPr>
        <w:ind w:firstLine="0"/>
        <w:jc w:val="center"/>
        <w:rPr>
          <w:szCs w:val="28"/>
        </w:rPr>
      </w:pPr>
    </w:p>
    <w:p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0" w:name="_Toc55082721"/>
      <w:r>
        <w:lastRenderedPageBreak/>
        <w:t>Постановка задачи и описание реализуемого класса и методов</w:t>
      </w:r>
      <w:bookmarkEnd w:id="0"/>
    </w:p>
    <w:p w:rsidR="00E07890" w:rsidRDefault="002330BA" w:rsidP="00E07890">
      <w:r>
        <w:t xml:space="preserve">Найти максимальный поток в сети, используя алгоритм проталкивания </w:t>
      </w:r>
      <w:proofErr w:type="spellStart"/>
      <w:r>
        <w:t>предпотока</w:t>
      </w:r>
      <w:proofErr w:type="spellEnd"/>
    </w:p>
    <w:p w:rsidR="00525E9F" w:rsidRPr="00C51FAD" w:rsidRDefault="00525E9F" w:rsidP="00525E9F">
      <w:pPr>
        <w:jc w:val="both"/>
      </w:pPr>
      <w:r>
        <w:rPr>
          <w:lang w:val="en-US"/>
        </w:rPr>
        <w:t>Class</w:t>
      </w:r>
      <w:r w:rsidRPr="00C51FAD">
        <w:t xml:space="preserve"> </w:t>
      </w:r>
      <w:proofErr w:type="spellStart"/>
      <w:r>
        <w:rPr>
          <w:lang w:val="en-US"/>
        </w:rPr>
        <w:t>elem</w:t>
      </w:r>
      <w:proofErr w:type="spellEnd"/>
    </w:p>
    <w:p w:rsidR="00525E9F" w:rsidRDefault="00525E9F" w:rsidP="00525E9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9F0B02" wp14:editId="7CD2C98A">
            <wp:extent cx="406717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9F" w:rsidRDefault="00525E9F" w:rsidP="00525E9F">
      <w:pPr>
        <w:rPr>
          <w:lang w:val="en-US"/>
        </w:rPr>
      </w:pPr>
      <w:r>
        <w:rPr>
          <w:lang w:val="en-US"/>
        </w:rPr>
        <w:t>Class list</w:t>
      </w:r>
    </w:p>
    <w:p w:rsidR="00D55C12" w:rsidRDefault="00525E9F" w:rsidP="0018392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66A427" wp14:editId="5D1D1943">
            <wp:extent cx="4238625" cy="99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A5" w:rsidRDefault="009F38A5" w:rsidP="009F38A5">
      <w:pPr>
        <w:rPr>
          <w:lang w:val="en-US"/>
        </w:rPr>
      </w:pPr>
      <w:r>
        <w:rPr>
          <w:lang w:val="en-US"/>
        </w:rPr>
        <w:t xml:space="preserve">Class </w:t>
      </w:r>
      <w:r w:rsidR="002330BA">
        <w:rPr>
          <w:lang w:val="en-US"/>
        </w:rPr>
        <w:t>graph</w:t>
      </w:r>
    </w:p>
    <w:p w:rsidR="002330BA" w:rsidRPr="002330BA" w:rsidRDefault="002330BA" w:rsidP="002330B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235BFF" wp14:editId="450616EE">
            <wp:extent cx="202882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A5" w:rsidRPr="009F38A5" w:rsidRDefault="009F38A5" w:rsidP="009F38A5">
      <w:pPr>
        <w:jc w:val="center"/>
        <w:rPr>
          <w:lang w:val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20"/>
        <w:gridCol w:w="4995"/>
        <w:gridCol w:w="1391"/>
      </w:tblGrid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Метод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push_back</w:t>
            </w:r>
            <w:proofErr w:type="spellEnd"/>
            <w:r w:rsidRPr="00D621BD">
              <w:rPr>
                <w:rFonts w:eastAsiaTheme="majorEastAsia"/>
                <w:lang w:val="en-US"/>
              </w:rPr>
              <w:t>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в конец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push_front</w:t>
            </w:r>
            <w:proofErr w:type="spellEnd"/>
            <w:r w:rsidRPr="00D621BD">
              <w:rPr>
                <w:rFonts w:eastAsiaTheme="majorEastAsia"/>
                <w:lang w:val="en-US"/>
              </w:rPr>
              <w:t>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в начало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pop_back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 xml:space="preserve">Удаление </w:t>
            </w:r>
            <w:r>
              <w:rPr>
                <w:rFonts w:eastAsiaTheme="majorEastAsia"/>
              </w:rPr>
              <w:t>последнего элемента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503E3E"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pop_front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 xml:space="preserve">Удаление </w:t>
            </w:r>
            <w:r>
              <w:rPr>
                <w:rFonts w:eastAsiaTheme="majorEastAsia"/>
              </w:rPr>
              <w:t>первого элемента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insert(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0852AE" w:rsidRDefault="005E194D" w:rsidP="00503E3E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Добавление элемента по индексу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2330BA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T</w:t>
            </w:r>
            <w:r w:rsidR="005E194D" w:rsidRPr="00D621BD">
              <w:rPr>
                <w:rFonts w:eastAsiaTheme="majorEastAsia"/>
                <w:lang w:val="en-US"/>
              </w:rPr>
              <w:t xml:space="preserve"> at(</w:t>
            </w:r>
            <w:proofErr w:type="spellStart"/>
            <w:r w:rsidR="005E194D">
              <w:rPr>
                <w:rFonts w:eastAsiaTheme="majorEastAsia"/>
                <w:lang w:val="en-US"/>
              </w:rPr>
              <w:t>const</w:t>
            </w:r>
            <w:proofErr w:type="spellEnd"/>
            <w:r w:rsidR="005E194D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="005E194D"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="005E194D"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элемента по индексу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remove(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элемента по индексу</w:t>
            </w:r>
          </w:p>
        </w:tc>
        <w:tc>
          <w:tcPr>
            <w:tcW w:w="1391" w:type="dxa"/>
          </w:tcPr>
          <w:p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getSize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размера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print_to_console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Вывод элементов в консоль через разделитель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clear()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всех элементов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set(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812892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Замена элемента по индексу</w:t>
            </w:r>
            <w:r>
              <w:rPr>
                <w:rFonts w:eastAsiaTheme="majorEastAsia"/>
              </w:rPr>
              <w:t xml:space="preserve"> </w:t>
            </w:r>
            <w:r w:rsidRPr="0012564F">
              <w:rPr>
                <w:rFonts w:eastAsiaTheme="majorEastAsia"/>
              </w:rPr>
              <w:t>на передаваемый элемент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>
              <w:rPr>
                <w:rFonts w:eastAsiaTheme="majorEastAsia"/>
                <w:lang w:val="en-US"/>
              </w:rPr>
              <w:t>i</w:t>
            </w:r>
            <w:r w:rsidRPr="00D621BD">
              <w:rPr>
                <w:rFonts w:eastAsiaTheme="majorEastAsia"/>
                <w:lang w:val="en-US"/>
              </w:rPr>
              <w:t>sEmpty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Проверка на пустоту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push_front</w:t>
            </w:r>
            <w:proofErr w:type="spellEnd"/>
            <w:r>
              <w:rPr>
                <w:rFonts w:eastAsiaTheme="majorEastAsia"/>
                <w:lang w:val="en-US"/>
              </w:rPr>
              <w:t>(list</w:t>
            </w:r>
            <w:r w:rsidRPr="0012564F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8706CC" w:rsidRDefault="005E194D" w:rsidP="00503E3E">
            <w:pPr>
              <w:ind w:firstLine="37"/>
              <w:rPr>
                <w:rFonts w:eastAsiaTheme="majorEastAsia"/>
              </w:rPr>
            </w:pPr>
            <w:r>
              <w:t>В</w:t>
            </w:r>
            <w:r w:rsidRPr="008706CC">
              <w:t>ставка другого списка в начало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9F38A5" w:rsidRPr="00D621BD" w:rsidTr="006F70F7">
        <w:tc>
          <w:tcPr>
            <w:tcW w:w="3114" w:type="dxa"/>
          </w:tcPr>
          <w:p w:rsidR="009F38A5" w:rsidRPr="00D621BD" w:rsidRDefault="002330BA" w:rsidP="005E194D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T</w:t>
            </w:r>
            <w:r w:rsidR="009F38A5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="009F38A5">
              <w:rPr>
                <w:rFonts w:eastAsiaTheme="majorEastAsia"/>
                <w:lang w:val="en-US"/>
              </w:rPr>
              <w:t>indexOf</w:t>
            </w:r>
            <w:proofErr w:type="spellEnd"/>
            <w:r w:rsidR="009F38A5">
              <w:rPr>
                <w:rFonts w:eastAsiaTheme="majorEastAsia"/>
                <w:lang w:val="en-US"/>
              </w:rPr>
              <w:t>(</w:t>
            </w:r>
            <w:proofErr w:type="spellStart"/>
            <w:r w:rsidR="009F38A5">
              <w:rPr>
                <w:rFonts w:eastAsiaTheme="majorEastAsia"/>
                <w:lang w:val="en-US"/>
              </w:rPr>
              <w:t>int</w:t>
            </w:r>
            <w:proofErr w:type="spellEnd"/>
            <w:r w:rsidR="009F38A5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9F38A5" w:rsidRPr="009F38A5" w:rsidRDefault="009F38A5" w:rsidP="00503E3E">
            <w:pPr>
              <w:ind w:firstLine="37"/>
            </w:pPr>
            <w:r>
              <w:t>Получение индекса элемента в списке</w:t>
            </w:r>
          </w:p>
        </w:tc>
        <w:tc>
          <w:tcPr>
            <w:tcW w:w="1391" w:type="dxa"/>
          </w:tcPr>
          <w:p w:rsidR="009F38A5" w:rsidRPr="009F38A5" w:rsidRDefault="009F38A5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2330BA" w:rsidRPr="00D621BD" w:rsidTr="006F70F7">
        <w:tc>
          <w:tcPr>
            <w:tcW w:w="3114" w:type="dxa"/>
          </w:tcPr>
          <w:p w:rsidR="002330BA" w:rsidRDefault="002330BA" w:rsidP="005E194D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T back()</w:t>
            </w:r>
          </w:p>
        </w:tc>
        <w:tc>
          <w:tcPr>
            <w:tcW w:w="5101" w:type="dxa"/>
          </w:tcPr>
          <w:p w:rsidR="002330BA" w:rsidRDefault="002330BA" w:rsidP="00503E3E">
            <w:pPr>
              <w:ind w:firstLine="37"/>
            </w:pPr>
            <w:r>
              <w:t>Получение значение последнего элемента</w:t>
            </w:r>
          </w:p>
        </w:tc>
        <w:tc>
          <w:tcPr>
            <w:tcW w:w="1391" w:type="dxa"/>
          </w:tcPr>
          <w:p w:rsidR="002330BA" w:rsidRDefault="002330BA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O(1)</w:t>
            </w:r>
          </w:p>
        </w:tc>
      </w:tr>
      <w:tr w:rsidR="00183923" w:rsidRPr="00D621BD" w:rsidTr="00183923">
        <w:tc>
          <w:tcPr>
            <w:tcW w:w="9606" w:type="dxa"/>
            <w:gridSpan w:val="3"/>
            <w:vAlign w:val="center"/>
          </w:tcPr>
          <w:p w:rsidR="00183923" w:rsidRPr="00183923" w:rsidRDefault="002330BA" w:rsidP="002330BA">
            <w:pPr>
              <w:ind w:firstLine="0"/>
              <w:jc w:val="center"/>
              <w:rPr>
                <w:rFonts w:eastAsiaTheme="majorEastAsia"/>
                <w:b/>
                <w:lang w:val="en-US"/>
              </w:rPr>
            </w:pPr>
            <w:r>
              <w:rPr>
                <w:rFonts w:eastAsiaTheme="majorEastAsia"/>
                <w:b/>
                <w:lang w:val="en-US"/>
              </w:rPr>
              <w:t>g</w:t>
            </w:r>
            <w:r w:rsidR="009F38A5">
              <w:rPr>
                <w:rFonts w:eastAsiaTheme="majorEastAsia"/>
                <w:b/>
                <w:lang w:val="en-US"/>
              </w:rPr>
              <w:t>raph</w:t>
            </w:r>
          </w:p>
        </w:tc>
      </w:tr>
      <w:tr w:rsidR="00183923" w:rsidRPr="00D621BD" w:rsidTr="006F70F7">
        <w:tc>
          <w:tcPr>
            <w:tcW w:w="3114" w:type="dxa"/>
          </w:tcPr>
          <w:p w:rsidR="00183923" w:rsidRPr="00D621BD" w:rsidRDefault="002330BA" w:rsidP="005E194D">
            <w:pPr>
              <w:ind w:firstLine="0"/>
              <w:rPr>
                <w:rFonts w:eastAsiaTheme="majorEastAsia"/>
                <w:lang w:val="en-US"/>
              </w:rPr>
            </w:pPr>
            <w:r w:rsidRPr="002330BA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2330BA">
              <w:rPr>
                <w:rFonts w:eastAsiaTheme="majorEastAsia"/>
                <w:lang w:val="en-US"/>
              </w:rPr>
              <w:t>inputVertex</w:t>
            </w:r>
            <w:proofErr w:type="spellEnd"/>
            <w:r w:rsidRPr="002330BA">
              <w:rPr>
                <w:rFonts w:eastAsiaTheme="majorEastAsia"/>
                <w:lang w:val="en-US"/>
              </w:rPr>
              <w:t>(</w:t>
            </w:r>
            <w:proofErr w:type="spellStart"/>
            <w:r w:rsidRPr="002330BA">
              <w:rPr>
                <w:rFonts w:eastAsiaTheme="majorEastAsia"/>
                <w:lang w:val="en-US"/>
              </w:rPr>
              <w:t>fstream</w:t>
            </w:r>
            <w:proofErr w:type="spellEnd"/>
            <w:r w:rsidRPr="002330BA">
              <w:rPr>
                <w:rFonts w:eastAsiaTheme="majorEastAsia"/>
                <w:lang w:val="en-US"/>
              </w:rPr>
              <w:t>&amp; in)</w:t>
            </w:r>
          </w:p>
        </w:tc>
        <w:tc>
          <w:tcPr>
            <w:tcW w:w="5101" w:type="dxa"/>
          </w:tcPr>
          <w:p w:rsidR="00183923" w:rsidRPr="009F38A5" w:rsidRDefault="009F38A5" w:rsidP="00503E3E">
            <w:pPr>
              <w:ind w:firstLine="37"/>
            </w:pPr>
            <w:r>
              <w:t xml:space="preserve">Ввод </w:t>
            </w:r>
            <w:r w:rsidR="002330BA">
              <w:t>вершин из файла в список</w:t>
            </w:r>
          </w:p>
        </w:tc>
        <w:tc>
          <w:tcPr>
            <w:tcW w:w="1391" w:type="dxa"/>
          </w:tcPr>
          <w:p w:rsidR="00183923" w:rsidRPr="00183923" w:rsidRDefault="00183923" w:rsidP="003F04B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r w:rsidR="003F04B6">
              <w:rPr>
                <w:rFonts w:eastAsiaTheme="majorEastAsia"/>
                <w:lang w:val="en-US"/>
              </w:rPr>
              <w:t>n</w:t>
            </w:r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183923" w:rsidRPr="00D621BD" w:rsidTr="006F70F7">
        <w:tc>
          <w:tcPr>
            <w:tcW w:w="3114" w:type="dxa"/>
          </w:tcPr>
          <w:p w:rsidR="00183923" w:rsidRDefault="002330BA" w:rsidP="00183923">
            <w:pPr>
              <w:ind w:firstLine="0"/>
              <w:rPr>
                <w:rFonts w:eastAsiaTheme="majorEastAsia"/>
                <w:lang w:val="en-US"/>
              </w:rPr>
            </w:pPr>
            <w:r w:rsidRPr="002330BA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2330BA">
              <w:rPr>
                <w:rFonts w:eastAsiaTheme="majorEastAsia"/>
                <w:lang w:val="en-US"/>
              </w:rPr>
              <w:t>inputEdge</w:t>
            </w:r>
            <w:proofErr w:type="spellEnd"/>
            <w:r w:rsidRPr="002330BA">
              <w:rPr>
                <w:rFonts w:eastAsiaTheme="majorEastAsia"/>
                <w:lang w:val="en-US"/>
              </w:rPr>
              <w:t>(</w:t>
            </w:r>
            <w:proofErr w:type="spellStart"/>
            <w:r w:rsidRPr="002330BA">
              <w:rPr>
                <w:rFonts w:eastAsiaTheme="majorEastAsia"/>
                <w:lang w:val="en-US"/>
              </w:rPr>
              <w:t>fstream</w:t>
            </w:r>
            <w:proofErr w:type="spellEnd"/>
            <w:r w:rsidRPr="002330BA">
              <w:rPr>
                <w:rFonts w:eastAsiaTheme="majorEastAsia"/>
                <w:lang w:val="en-US"/>
              </w:rPr>
              <w:t>&amp; in)</w:t>
            </w:r>
          </w:p>
        </w:tc>
        <w:tc>
          <w:tcPr>
            <w:tcW w:w="5101" w:type="dxa"/>
          </w:tcPr>
          <w:p w:rsidR="00183923" w:rsidRDefault="002330BA" w:rsidP="00503E3E">
            <w:pPr>
              <w:ind w:firstLine="37"/>
            </w:pPr>
            <w:r>
              <w:t>Ввод ребер из файла в список</w:t>
            </w:r>
          </w:p>
        </w:tc>
        <w:tc>
          <w:tcPr>
            <w:tcW w:w="1391" w:type="dxa"/>
          </w:tcPr>
          <w:p w:rsidR="00183923" w:rsidRPr="003F04B6" w:rsidRDefault="003F04B6" w:rsidP="009E093F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2330BA" w:rsidP="005E194D">
            <w:pPr>
              <w:ind w:firstLine="0"/>
              <w:rPr>
                <w:rFonts w:eastAsiaTheme="majorEastAsia"/>
                <w:lang w:val="en-US"/>
              </w:rPr>
            </w:pPr>
            <w:r w:rsidRPr="002330BA">
              <w:rPr>
                <w:rFonts w:eastAsiaTheme="majorEastAsia"/>
                <w:lang w:val="en-US"/>
              </w:rPr>
              <w:lastRenderedPageBreak/>
              <w:t>bool push(</w:t>
            </w:r>
            <w:proofErr w:type="spellStart"/>
            <w:r w:rsidRPr="002330BA">
              <w:rPr>
                <w:rFonts w:eastAsiaTheme="majorEastAsia"/>
                <w:lang w:val="en-US"/>
              </w:rPr>
              <w:t>int</w:t>
            </w:r>
            <w:proofErr w:type="spellEnd"/>
            <w:r w:rsidRPr="002330B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2330BA">
              <w:rPr>
                <w:rFonts w:eastAsiaTheme="majorEastAsia"/>
                <w:lang w:val="en-US"/>
              </w:rPr>
              <w:t>uNumb</w:t>
            </w:r>
            <w:proofErr w:type="spellEnd"/>
            <w:r w:rsidRPr="002330BA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183923" w:rsidRPr="00183923" w:rsidRDefault="002330BA" w:rsidP="00503E3E">
            <w:pPr>
              <w:ind w:firstLine="37"/>
            </w:pPr>
            <w:r>
              <w:t>Проталкивание избыточного потока</w:t>
            </w:r>
          </w:p>
        </w:tc>
        <w:tc>
          <w:tcPr>
            <w:tcW w:w="1391" w:type="dxa"/>
          </w:tcPr>
          <w:p w:rsidR="00183923" w:rsidRPr="00183923" w:rsidRDefault="003F04B6" w:rsidP="009E093F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</w:t>
            </w:r>
            <w:r>
              <w:rPr>
                <w:rFonts w:eastAsiaTheme="majorEastAsia"/>
                <w:vertAlign w:val="superscript"/>
                <w:lang w:val="en-US"/>
              </w:rPr>
              <w:t>2</w:t>
            </w:r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2330BA" w:rsidP="005E194D">
            <w:pPr>
              <w:ind w:firstLine="0"/>
              <w:rPr>
                <w:rFonts w:eastAsiaTheme="majorEastAsia"/>
                <w:lang w:val="en-US"/>
              </w:rPr>
            </w:pPr>
            <w:r w:rsidRPr="002330BA">
              <w:rPr>
                <w:rFonts w:eastAsiaTheme="majorEastAsia"/>
                <w:lang w:val="en-US"/>
              </w:rPr>
              <w:t>void relabel(</w:t>
            </w:r>
            <w:proofErr w:type="spellStart"/>
            <w:r w:rsidRPr="002330BA">
              <w:rPr>
                <w:rFonts w:eastAsiaTheme="majorEastAsia"/>
                <w:lang w:val="en-US"/>
              </w:rPr>
              <w:t>int</w:t>
            </w:r>
            <w:proofErr w:type="spellEnd"/>
            <w:r w:rsidRPr="002330B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2330BA">
              <w:rPr>
                <w:rFonts w:eastAsiaTheme="majorEastAsia"/>
                <w:lang w:val="en-US"/>
              </w:rPr>
              <w:t>uNumb</w:t>
            </w:r>
            <w:proofErr w:type="spellEnd"/>
            <w:r w:rsidRPr="002330BA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183923" w:rsidRPr="00183923" w:rsidRDefault="002330BA" w:rsidP="00503E3E">
            <w:pPr>
              <w:ind w:firstLine="37"/>
            </w:pPr>
            <w:r>
              <w:t>Проталкивание избыточного потока вверх</w:t>
            </w:r>
          </w:p>
        </w:tc>
        <w:tc>
          <w:tcPr>
            <w:tcW w:w="1391" w:type="dxa"/>
          </w:tcPr>
          <w:p w:rsidR="00183923" w:rsidRPr="00183923" w:rsidRDefault="003F04B6" w:rsidP="009E093F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2330BA" w:rsidP="005E194D">
            <w:pPr>
              <w:ind w:firstLine="0"/>
              <w:rPr>
                <w:rFonts w:eastAsiaTheme="majorEastAsia"/>
                <w:lang w:val="en-US"/>
              </w:rPr>
            </w:pPr>
            <w:r w:rsidRPr="002330BA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2330BA">
              <w:rPr>
                <w:rFonts w:eastAsiaTheme="majorEastAsia"/>
                <w:lang w:val="en-US"/>
              </w:rPr>
              <w:t>preflow</w:t>
            </w:r>
            <w:proofErr w:type="spellEnd"/>
            <w:r w:rsidRPr="002330BA">
              <w:rPr>
                <w:rFonts w:eastAsiaTheme="majorEastAsia"/>
                <w:lang w:val="en-US"/>
              </w:rPr>
              <w:t>(</w:t>
            </w:r>
            <w:proofErr w:type="spellStart"/>
            <w:r w:rsidRPr="002330BA">
              <w:rPr>
                <w:rFonts w:eastAsiaTheme="majorEastAsia"/>
                <w:lang w:val="en-US"/>
              </w:rPr>
              <w:t>int</w:t>
            </w:r>
            <w:proofErr w:type="spellEnd"/>
            <w:r w:rsidRPr="002330B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2330BA">
              <w:rPr>
                <w:rFonts w:eastAsiaTheme="majorEastAsia"/>
                <w:lang w:val="en-US"/>
              </w:rPr>
              <w:t>indexStart</w:t>
            </w:r>
            <w:proofErr w:type="spellEnd"/>
            <w:r w:rsidRPr="002330BA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183923" w:rsidRPr="00183923" w:rsidRDefault="002330BA" w:rsidP="00183923">
            <w:pPr>
              <w:ind w:firstLine="37"/>
            </w:pPr>
            <w:r>
              <w:t>Задать высоту и поток вершинам</w:t>
            </w:r>
          </w:p>
        </w:tc>
        <w:tc>
          <w:tcPr>
            <w:tcW w:w="1391" w:type="dxa"/>
          </w:tcPr>
          <w:p w:rsidR="00183923" w:rsidRPr="002330BA" w:rsidRDefault="003F04B6" w:rsidP="009E093F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183923" w:rsidRPr="002330BA" w:rsidTr="006F70F7">
        <w:tc>
          <w:tcPr>
            <w:tcW w:w="3114" w:type="dxa"/>
          </w:tcPr>
          <w:p w:rsidR="00183923" w:rsidRPr="00183923" w:rsidRDefault="002330BA" w:rsidP="005E194D">
            <w:pPr>
              <w:ind w:firstLine="0"/>
              <w:rPr>
                <w:rFonts w:eastAsiaTheme="majorEastAsia"/>
                <w:lang w:val="en-US"/>
              </w:rPr>
            </w:pPr>
            <w:r w:rsidRPr="002330BA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2330BA">
              <w:rPr>
                <w:rFonts w:eastAsiaTheme="majorEastAsia"/>
                <w:lang w:val="en-US"/>
              </w:rPr>
              <w:t>updateReverseEdgeFlow</w:t>
            </w:r>
            <w:proofErr w:type="spellEnd"/>
            <w:r w:rsidRPr="002330BA">
              <w:rPr>
                <w:rFonts w:eastAsiaTheme="majorEastAsia"/>
                <w:lang w:val="en-US"/>
              </w:rPr>
              <w:t>(</w:t>
            </w:r>
            <w:proofErr w:type="spellStart"/>
            <w:r w:rsidRPr="002330BA">
              <w:rPr>
                <w:rFonts w:eastAsiaTheme="majorEastAsia"/>
                <w:lang w:val="en-US"/>
              </w:rPr>
              <w:t>int</w:t>
            </w:r>
            <w:proofErr w:type="spellEnd"/>
            <w:r w:rsidRPr="002330B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2330BA">
              <w:rPr>
                <w:rFonts w:eastAsiaTheme="majorEastAsia"/>
                <w:lang w:val="en-US"/>
              </w:rPr>
              <w:t>indexArr</w:t>
            </w:r>
            <w:proofErr w:type="spellEnd"/>
            <w:r w:rsidRPr="002330BA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2330BA">
              <w:rPr>
                <w:rFonts w:eastAsiaTheme="majorEastAsia"/>
                <w:lang w:val="en-US"/>
              </w:rPr>
              <w:t>int</w:t>
            </w:r>
            <w:proofErr w:type="spellEnd"/>
            <w:r w:rsidRPr="002330BA">
              <w:rPr>
                <w:rFonts w:eastAsiaTheme="majorEastAsia"/>
                <w:lang w:val="en-US"/>
              </w:rPr>
              <w:t xml:space="preserve"> flow)</w:t>
            </w:r>
          </w:p>
        </w:tc>
        <w:tc>
          <w:tcPr>
            <w:tcW w:w="5101" w:type="dxa"/>
          </w:tcPr>
          <w:p w:rsidR="00183923" w:rsidRPr="003F04B6" w:rsidRDefault="003F04B6" w:rsidP="00503E3E">
            <w:pPr>
              <w:ind w:firstLine="37"/>
            </w:pPr>
            <w:r>
              <w:t>Переназначение ребер</w:t>
            </w:r>
          </w:p>
        </w:tc>
        <w:tc>
          <w:tcPr>
            <w:tcW w:w="1391" w:type="dxa"/>
          </w:tcPr>
          <w:p w:rsidR="00183923" w:rsidRPr="00183923" w:rsidRDefault="003F04B6" w:rsidP="009E093F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183923" w:rsidRPr="003F04B6" w:rsidTr="006F70F7">
        <w:tc>
          <w:tcPr>
            <w:tcW w:w="3114" w:type="dxa"/>
          </w:tcPr>
          <w:p w:rsidR="00183923" w:rsidRPr="00183923" w:rsidRDefault="002330BA" w:rsidP="005E194D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2330BA">
              <w:rPr>
                <w:rFonts w:eastAsiaTheme="majorEastAsia"/>
                <w:lang w:val="en-US"/>
              </w:rPr>
              <w:t>int</w:t>
            </w:r>
            <w:proofErr w:type="spellEnd"/>
            <w:r w:rsidRPr="002330B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2330BA">
              <w:rPr>
                <w:rFonts w:eastAsiaTheme="majorEastAsia"/>
                <w:lang w:val="en-US"/>
              </w:rPr>
              <w:t>overFlowVertex</w:t>
            </w:r>
            <w:proofErr w:type="spellEnd"/>
            <w:r w:rsidRPr="002330BA">
              <w:rPr>
                <w:rFonts w:eastAsiaTheme="majorEastAsia"/>
                <w:lang w:val="en-US"/>
              </w:rPr>
              <w:t>(list&lt;vertex&gt;&amp; temp)</w:t>
            </w:r>
          </w:p>
        </w:tc>
        <w:tc>
          <w:tcPr>
            <w:tcW w:w="5101" w:type="dxa"/>
          </w:tcPr>
          <w:p w:rsidR="00183923" w:rsidRPr="003F04B6" w:rsidRDefault="003F04B6" w:rsidP="00503E3E">
            <w:pPr>
              <w:ind w:firstLine="37"/>
            </w:pPr>
            <w:r>
              <w:t>Получение номера вершины с избыточным потоком</w:t>
            </w:r>
          </w:p>
        </w:tc>
        <w:tc>
          <w:tcPr>
            <w:tcW w:w="1391" w:type="dxa"/>
          </w:tcPr>
          <w:p w:rsidR="00183923" w:rsidRPr="003F04B6" w:rsidRDefault="003F04B6" w:rsidP="009E093F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183923" w:rsidRPr="002330BA" w:rsidTr="006F70F7">
        <w:tc>
          <w:tcPr>
            <w:tcW w:w="3114" w:type="dxa"/>
          </w:tcPr>
          <w:p w:rsidR="00183923" w:rsidRPr="00183923" w:rsidRDefault="002330BA" w:rsidP="005E194D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2330BA">
              <w:rPr>
                <w:rFonts w:eastAsiaTheme="majorEastAsia"/>
                <w:lang w:val="en-US"/>
              </w:rPr>
              <w:t>int</w:t>
            </w:r>
            <w:proofErr w:type="spellEnd"/>
            <w:r w:rsidRPr="002330B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2330BA">
              <w:rPr>
                <w:rFonts w:eastAsiaTheme="majorEastAsia"/>
                <w:lang w:val="en-US"/>
              </w:rPr>
              <w:t>getMaxFlow</w:t>
            </w:r>
            <w:proofErr w:type="spellEnd"/>
            <w:r w:rsidRPr="002330B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183923" w:rsidRPr="002330BA" w:rsidRDefault="002330BA" w:rsidP="00503E3E">
            <w:pPr>
              <w:ind w:firstLine="37"/>
            </w:pPr>
            <w:r>
              <w:t>Нахождение максимального потока в сети</w:t>
            </w:r>
          </w:p>
        </w:tc>
        <w:tc>
          <w:tcPr>
            <w:tcW w:w="1391" w:type="dxa"/>
          </w:tcPr>
          <w:p w:rsidR="00183923" w:rsidRPr="002330BA" w:rsidRDefault="003F04B6" w:rsidP="009E093F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O(V</w:t>
            </w:r>
            <w:r>
              <w:rPr>
                <w:rFonts w:eastAsiaTheme="majorEastAsia"/>
                <w:vertAlign w:val="superscript"/>
                <w:lang w:val="en-US"/>
              </w:rPr>
              <w:t>2</w:t>
            </w:r>
            <w:r>
              <w:rPr>
                <w:rFonts w:eastAsiaTheme="majorEastAsia"/>
                <w:lang w:val="en-US"/>
              </w:rPr>
              <w:t>*E)</w:t>
            </w:r>
          </w:p>
        </w:tc>
      </w:tr>
    </w:tbl>
    <w:p w:rsidR="00525E9F" w:rsidRDefault="00D01C43" w:rsidP="00D01C43">
      <w:pPr>
        <w:pStyle w:val="1"/>
      </w:pPr>
      <w:bookmarkStart w:id="1" w:name="_Toc55082722"/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78"/>
        <w:gridCol w:w="6667"/>
      </w:tblGrid>
      <w:tr w:rsidR="00D01C43" w:rsidTr="003F04B6">
        <w:tc>
          <w:tcPr>
            <w:tcW w:w="2678" w:type="dxa"/>
          </w:tcPr>
          <w:p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6667" w:type="dxa"/>
          </w:tcPr>
          <w:p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D01C43" w:rsidTr="003F04B6">
        <w:tc>
          <w:tcPr>
            <w:tcW w:w="2678" w:type="dxa"/>
          </w:tcPr>
          <w:p w:rsidR="00D01C43" w:rsidRPr="00D01C43" w:rsidRDefault="00D01C43" w:rsidP="00D01C4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CreateTest</w:t>
            </w:r>
            <w:proofErr w:type="spellEnd"/>
          </w:p>
        </w:tc>
        <w:tc>
          <w:tcPr>
            <w:tcW w:w="6667" w:type="dxa"/>
          </w:tcPr>
          <w:p w:rsidR="00D01C43" w:rsidRDefault="009604CC" w:rsidP="00D01C43">
            <w:pPr>
              <w:ind w:firstLine="0"/>
            </w:pPr>
            <w:r>
              <w:t>Проверка работы конструктора</w:t>
            </w:r>
          </w:p>
        </w:tc>
      </w:tr>
      <w:tr w:rsidR="00D01C43" w:rsidTr="003F04B6">
        <w:tc>
          <w:tcPr>
            <w:tcW w:w="2678" w:type="dxa"/>
          </w:tcPr>
          <w:p w:rsidR="00D01C43" w:rsidRPr="00D01C43" w:rsidRDefault="00D01C43" w:rsidP="00D01C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PushBackTest1</w:t>
            </w:r>
          </w:p>
        </w:tc>
        <w:tc>
          <w:tcPr>
            <w:tcW w:w="6667" w:type="dxa"/>
          </w:tcPr>
          <w:p w:rsidR="00D01C43" w:rsidRPr="009604CC" w:rsidRDefault="009604CC" w:rsidP="00D01C43">
            <w:pPr>
              <w:ind w:firstLine="0"/>
            </w:pPr>
            <w:r>
              <w:t>Проверка добавления элемента в конец пустого списка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PushBackTest2</w:t>
            </w:r>
          </w:p>
        </w:tc>
        <w:tc>
          <w:tcPr>
            <w:tcW w:w="6667" w:type="dxa"/>
          </w:tcPr>
          <w:p w:rsidR="009604CC" w:rsidRPr="009604CC" w:rsidRDefault="009604CC" w:rsidP="009604CC">
            <w:pPr>
              <w:ind w:firstLine="0"/>
            </w:pPr>
            <w:r>
              <w:t>Проверка добавления элемента в конец непустого списка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PushFrontTest1</w:t>
            </w:r>
          </w:p>
        </w:tc>
        <w:tc>
          <w:tcPr>
            <w:tcW w:w="6667" w:type="dxa"/>
          </w:tcPr>
          <w:p w:rsidR="009604CC" w:rsidRPr="009604CC" w:rsidRDefault="009604CC" w:rsidP="009604CC">
            <w:pPr>
              <w:ind w:firstLine="0"/>
            </w:pPr>
            <w:r>
              <w:t>Проверка добавления элемента в начало пустого списка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PushFrontTest2</w:t>
            </w:r>
          </w:p>
        </w:tc>
        <w:tc>
          <w:tcPr>
            <w:tcW w:w="6667" w:type="dxa"/>
          </w:tcPr>
          <w:p w:rsidR="009604CC" w:rsidRDefault="009604CC" w:rsidP="009604CC">
            <w:pPr>
              <w:ind w:firstLine="0"/>
            </w:pPr>
            <w:r>
              <w:t>Проверка добавления элемента в начало непустого списка</w:t>
            </w:r>
          </w:p>
        </w:tc>
      </w:tr>
      <w:tr w:rsidR="009604CC" w:rsidTr="003F04B6">
        <w:tc>
          <w:tcPr>
            <w:tcW w:w="2678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PopBackTest1</w:t>
            </w:r>
          </w:p>
        </w:tc>
        <w:tc>
          <w:tcPr>
            <w:tcW w:w="6667" w:type="dxa"/>
          </w:tcPr>
          <w:p w:rsidR="009604CC" w:rsidRDefault="009604CC" w:rsidP="009604CC">
            <w:pPr>
              <w:tabs>
                <w:tab w:val="left" w:pos="1695"/>
              </w:tabs>
              <w:ind w:firstLine="0"/>
            </w:pPr>
            <w:r>
              <w:t>Проверка удаления элемента из конца непустого списка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PopBackTest2</w:t>
            </w:r>
          </w:p>
        </w:tc>
        <w:tc>
          <w:tcPr>
            <w:tcW w:w="6667" w:type="dxa"/>
          </w:tcPr>
          <w:p w:rsidR="009604CC" w:rsidRDefault="009604CC" w:rsidP="009604CC">
            <w:pPr>
              <w:tabs>
                <w:tab w:val="left" w:pos="1695"/>
              </w:tabs>
              <w:ind w:firstLine="0"/>
            </w:pPr>
            <w:r>
              <w:t>Проверка удаления элемента из конца списка с одним элементом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PopBackTest3</w:t>
            </w:r>
          </w:p>
        </w:tc>
        <w:tc>
          <w:tcPr>
            <w:tcW w:w="6667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конца пустого списка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PopFrontTest1</w:t>
            </w:r>
          </w:p>
        </w:tc>
        <w:tc>
          <w:tcPr>
            <w:tcW w:w="6667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начала непустого списка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PopFrontTest2</w:t>
            </w:r>
          </w:p>
        </w:tc>
        <w:tc>
          <w:tcPr>
            <w:tcW w:w="6667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начала списка с одним элементом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PopFrontTest3</w:t>
            </w:r>
          </w:p>
        </w:tc>
        <w:tc>
          <w:tcPr>
            <w:tcW w:w="6667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начала пустого списка</w:t>
            </w:r>
          </w:p>
        </w:tc>
      </w:tr>
      <w:tr w:rsidR="009604CC" w:rsidTr="003F04B6">
        <w:tc>
          <w:tcPr>
            <w:tcW w:w="2678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InsertTest1</w:t>
            </w:r>
          </w:p>
        </w:tc>
        <w:tc>
          <w:tcPr>
            <w:tcW w:w="6667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пустой список на первую позицию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InsertTest2</w:t>
            </w:r>
          </w:p>
        </w:tc>
        <w:tc>
          <w:tcPr>
            <w:tcW w:w="6667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пустой список на вторую позицию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InsertTest3</w:t>
            </w:r>
          </w:p>
        </w:tc>
        <w:tc>
          <w:tcPr>
            <w:tcW w:w="6667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непустой список на посл. позицию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InsertTest</w:t>
            </w:r>
            <w:proofErr w:type="spellEnd"/>
            <w:r w:rsidRPr="009604CC">
              <w:t>4</w:t>
            </w:r>
          </w:p>
        </w:tc>
        <w:tc>
          <w:tcPr>
            <w:tcW w:w="6667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непустой список на первую позицию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InsertTest</w:t>
            </w:r>
            <w:proofErr w:type="spellEnd"/>
            <w:r w:rsidRPr="009604CC">
              <w:t>5</w:t>
            </w:r>
          </w:p>
        </w:tc>
        <w:tc>
          <w:tcPr>
            <w:tcW w:w="6667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середину непустого списка</w:t>
            </w:r>
          </w:p>
        </w:tc>
      </w:tr>
      <w:tr w:rsidR="009604CC" w:rsidTr="003F04B6">
        <w:tc>
          <w:tcPr>
            <w:tcW w:w="2678" w:type="dxa"/>
          </w:tcPr>
          <w:p w:rsidR="009604CC" w:rsidRPr="00503E3E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AtTest</w:t>
            </w:r>
            <w:proofErr w:type="spellEnd"/>
            <w:r w:rsidR="00503E3E">
              <w:t>1</w:t>
            </w:r>
          </w:p>
        </w:tc>
        <w:tc>
          <w:tcPr>
            <w:tcW w:w="6667" w:type="dxa"/>
          </w:tcPr>
          <w:p w:rsidR="009604CC" w:rsidRDefault="009604CC" w:rsidP="009604CC">
            <w:pPr>
              <w:ind w:firstLine="0"/>
            </w:pPr>
            <w:r>
              <w:t>Проверка получения элемента по индексу</w:t>
            </w:r>
          </w:p>
        </w:tc>
      </w:tr>
      <w:tr w:rsidR="00503E3E" w:rsidTr="003F04B6">
        <w:tc>
          <w:tcPr>
            <w:tcW w:w="2678" w:type="dxa"/>
          </w:tcPr>
          <w:p w:rsidR="00503E3E" w:rsidRPr="00503E3E" w:rsidRDefault="00503E3E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AtTest2</w:t>
            </w:r>
          </w:p>
        </w:tc>
        <w:tc>
          <w:tcPr>
            <w:tcW w:w="6667" w:type="dxa"/>
          </w:tcPr>
          <w:p w:rsidR="00503E3E" w:rsidRPr="00503E3E" w:rsidRDefault="00503E3E" w:rsidP="009604CC">
            <w:pPr>
              <w:ind w:firstLine="0"/>
            </w:pPr>
            <w:r>
              <w:t>Проверка получения элемента с первым индексом из пустого списка</w:t>
            </w:r>
          </w:p>
        </w:tc>
      </w:tr>
      <w:tr w:rsidR="009604CC" w:rsidTr="003F04B6">
        <w:tc>
          <w:tcPr>
            <w:tcW w:w="2678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RemoveTest1</w:t>
            </w:r>
          </w:p>
        </w:tc>
        <w:tc>
          <w:tcPr>
            <w:tcW w:w="6667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пустого списка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RemoveTest2</w:t>
            </w:r>
          </w:p>
        </w:tc>
        <w:tc>
          <w:tcPr>
            <w:tcW w:w="6667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непустого списка с посл. позиции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lastRenderedPageBreak/>
              <w:t>RemoveTest</w:t>
            </w:r>
            <w:proofErr w:type="spellEnd"/>
            <w:r w:rsidRPr="009604CC">
              <w:t>3</w:t>
            </w:r>
          </w:p>
        </w:tc>
        <w:tc>
          <w:tcPr>
            <w:tcW w:w="6667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непустого списка с первой позиции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RemoveTest</w:t>
            </w:r>
            <w:proofErr w:type="spellEnd"/>
            <w:r w:rsidRPr="009604CC">
              <w:t>4</w:t>
            </w:r>
          </w:p>
        </w:tc>
        <w:tc>
          <w:tcPr>
            <w:tcW w:w="6667" w:type="dxa"/>
          </w:tcPr>
          <w:p w:rsidR="009604CC" w:rsidRDefault="00D02B94" w:rsidP="00D02B94">
            <w:pPr>
              <w:ind w:firstLine="0"/>
            </w:pPr>
            <w:r>
              <w:t>Проверка удаления элемента из середины непустого списка</w:t>
            </w:r>
          </w:p>
        </w:tc>
      </w:tr>
      <w:tr w:rsidR="009604CC" w:rsidTr="003F04B6">
        <w:tc>
          <w:tcPr>
            <w:tcW w:w="2678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RemoveTest5</w:t>
            </w:r>
          </w:p>
        </w:tc>
        <w:tc>
          <w:tcPr>
            <w:tcW w:w="6667" w:type="dxa"/>
          </w:tcPr>
          <w:p w:rsidR="009604CC" w:rsidRDefault="009604CC" w:rsidP="00D02B94">
            <w:pPr>
              <w:ind w:firstLine="0"/>
            </w:pPr>
            <w:r>
              <w:t xml:space="preserve">Проверка </w:t>
            </w:r>
            <w:r w:rsidR="00D02B94">
              <w:t>удаления элемента с несуществующим индексом</w:t>
            </w:r>
          </w:p>
        </w:tc>
      </w:tr>
      <w:tr w:rsidR="00D02B94" w:rsidTr="003F04B6">
        <w:tc>
          <w:tcPr>
            <w:tcW w:w="2678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GetSizeTest1</w:t>
            </w:r>
          </w:p>
        </w:tc>
        <w:tc>
          <w:tcPr>
            <w:tcW w:w="6667" w:type="dxa"/>
          </w:tcPr>
          <w:p w:rsidR="00D02B94" w:rsidRDefault="00D02B94" w:rsidP="00D02B94">
            <w:pPr>
              <w:ind w:firstLine="0"/>
            </w:pPr>
            <w:r>
              <w:t>Проверка получения размера пустого списка</w:t>
            </w:r>
          </w:p>
        </w:tc>
      </w:tr>
      <w:tr w:rsidR="00D02B94" w:rsidTr="003F04B6">
        <w:tc>
          <w:tcPr>
            <w:tcW w:w="2678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GetSizeTest2</w:t>
            </w:r>
          </w:p>
        </w:tc>
        <w:tc>
          <w:tcPr>
            <w:tcW w:w="6667" w:type="dxa"/>
          </w:tcPr>
          <w:p w:rsidR="00D02B94" w:rsidRDefault="00D02B94" w:rsidP="00D02B94">
            <w:pPr>
              <w:ind w:firstLine="0"/>
            </w:pPr>
            <w:r>
              <w:t>Проверка получения размера непустого списка</w:t>
            </w:r>
          </w:p>
        </w:tc>
      </w:tr>
      <w:tr w:rsidR="00D02B94" w:rsidTr="003F04B6">
        <w:tc>
          <w:tcPr>
            <w:tcW w:w="2678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SetTest1</w:t>
            </w:r>
          </w:p>
        </w:tc>
        <w:tc>
          <w:tcPr>
            <w:tcW w:w="6667" w:type="dxa"/>
          </w:tcPr>
          <w:p w:rsidR="00D02B94" w:rsidRDefault="00D02B94" w:rsidP="00D02B94">
            <w:pPr>
              <w:ind w:firstLine="0"/>
            </w:pPr>
            <w:r>
              <w:t>Проверка замены значения элемента непустого списка</w:t>
            </w:r>
          </w:p>
        </w:tc>
      </w:tr>
      <w:tr w:rsidR="00D02B94" w:rsidTr="003F04B6">
        <w:tc>
          <w:tcPr>
            <w:tcW w:w="2678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SetTest2</w:t>
            </w:r>
          </w:p>
        </w:tc>
        <w:tc>
          <w:tcPr>
            <w:tcW w:w="6667" w:type="dxa"/>
          </w:tcPr>
          <w:p w:rsidR="00D02B94" w:rsidRDefault="00D02B94" w:rsidP="00D02B94">
            <w:pPr>
              <w:ind w:firstLine="0"/>
            </w:pPr>
            <w:r>
              <w:t>Проверка замены значения элемента с несуществующим индексом</w:t>
            </w:r>
          </w:p>
        </w:tc>
      </w:tr>
      <w:tr w:rsidR="00D02B94" w:rsidTr="003F04B6">
        <w:tc>
          <w:tcPr>
            <w:tcW w:w="2678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SetTest3</w:t>
            </w:r>
          </w:p>
        </w:tc>
        <w:tc>
          <w:tcPr>
            <w:tcW w:w="6667" w:type="dxa"/>
          </w:tcPr>
          <w:p w:rsidR="00D02B94" w:rsidRDefault="00D02B94" w:rsidP="00D02B94">
            <w:pPr>
              <w:ind w:firstLine="0"/>
            </w:pPr>
            <w:r>
              <w:t>Проверка замены значения элемента непустого списка на такое же</w:t>
            </w:r>
          </w:p>
        </w:tc>
      </w:tr>
      <w:tr w:rsidR="00D02B94" w:rsidTr="003F04B6">
        <w:tc>
          <w:tcPr>
            <w:tcW w:w="2678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SetTest4</w:t>
            </w:r>
          </w:p>
        </w:tc>
        <w:tc>
          <w:tcPr>
            <w:tcW w:w="6667" w:type="dxa"/>
          </w:tcPr>
          <w:p w:rsidR="00D02B94" w:rsidRDefault="00D02B94" w:rsidP="00D02B94">
            <w:pPr>
              <w:ind w:firstLine="0"/>
            </w:pPr>
            <w:r>
              <w:t>Проверка двойной замены элемента непустого списка</w:t>
            </w:r>
          </w:p>
        </w:tc>
      </w:tr>
      <w:tr w:rsidR="00D02B94" w:rsidTr="003F04B6">
        <w:tc>
          <w:tcPr>
            <w:tcW w:w="2678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IsEmpty1</w:t>
            </w:r>
          </w:p>
        </w:tc>
        <w:tc>
          <w:tcPr>
            <w:tcW w:w="6667" w:type="dxa"/>
          </w:tcPr>
          <w:p w:rsidR="00D02B94" w:rsidRDefault="00D02B94" w:rsidP="00D02B94">
            <w:pPr>
              <w:ind w:firstLine="0"/>
            </w:pPr>
            <w:r>
              <w:t>Проверка определения пустоты списка</w:t>
            </w:r>
          </w:p>
        </w:tc>
      </w:tr>
      <w:tr w:rsidR="00D02B94" w:rsidTr="003F04B6">
        <w:tc>
          <w:tcPr>
            <w:tcW w:w="2678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IsEmpty2</w:t>
            </w:r>
          </w:p>
        </w:tc>
        <w:tc>
          <w:tcPr>
            <w:tcW w:w="6667" w:type="dxa"/>
          </w:tcPr>
          <w:p w:rsidR="00D02B94" w:rsidRDefault="00D02B94" w:rsidP="00D02B94">
            <w:pPr>
              <w:ind w:firstLine="0"/>
            </w:pPr>
            <w:r>
              <w:t>Проверка определения пустоты списка</w:t>
            </w:r>
          </w:p>
        </w:tc>
      </w:tr>
      <w:tr w:rsidR="00D02B94" w:rsidTr="003F04B6">
        <w:tc>
          <w:tcPr>
            <w:tcW w:w="2678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PushFrontListTest1</w:t>
            </w:r>
          </w:p>
        </w:tc>
        <w:tc>
          <w:tcPr>
            <w:tcW w:w="6667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непустого в начало другого непустого</w:t>
            </w:r>
          </w:p>
        </w:tc>
      </w:tr>
      <w:tr w:rsidR="00D02B94" w:rsidTr="003F04B6">
        <w:tc>
          <w:tcPr>
            <w:tcW w:w="2678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PushFrontListTest2</w:t>
            </w:r>
          </w:p>
        </w:tc>
        <w:tc>
          <w:tcPr>
            <w:tcW w:w="6667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пустого в начало другого непустого</w:t>
            </w:r>
          </w:p>
        </w:tc>
      </w:tr>
      <w:tr w:rsidR="00D02B94" w:rsidTr="003F04B6">
        <w:tc>
          <w:tcPr>
            <w:tcW w:w="2678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PushFrontListTest3</w:t>
            </w:r>
          </w:p>
        </w:tc>
        <w:tc>
          <w:tcPr>
            <w:tcW w:w="6667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непустого в начало другого пустого</w:t>
            </w:r>
          </w:p>
        </w:tc>
      </w:tr>
      <w:tr w:rsidR="00D02B94" w:rsidTr="003F04B6">
        <w:tc>
          <w:tcPr>
            <w:tcW w:w="2678" w:type="dxa"/>
          </w:tcPr>
          <w:p w:rsid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PushFrontListTest4</w:t>
            </w:r>
          </w:p>
        </w:tc>
        <w:tc>
          <w:tcPr>
            <w:tcW w:w="6667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пустого в начало другого пустого</w:t>
            </w:r>
          </w:p>
        </w:tc>
      </w:tr>
      <w:tr w:rsidR="006F70F7" w:rsidTr="009F38A5">
        <w:tc>
          <w:tcPr>
            <w:tcW w:w="9345" w:type="dxa"/>
            <w:gridSpan w:val="2"/>
          </w:tcPr>
          <w:p w:rsidR="006F70F7" w:rsidRPr="006F70F7" w:rsidRDefault="003F04B6" w:rsidP="006F70F7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graph</w:t>
            </w:r>
          </w:p>
        </w:tc>
      </w:tr>
      <w:tr w:rsidR="009E093F" w:rsidTr="003F04B6">
        <w:tc>
          <w:tcPr>
            <w:tcW w:w="2678" w:type="dxa"/>
          </w:tcPr>
          <w:p w:rsidR="009E093F" w:rsidRDefault="003F04B6" w:rsidP="009E093F">
            <w:pPr>
              <w:ind w:firstLine="22"/>
              <w:rPr>
                <w:lang w:val="en-US"/>
              </w:rPr>
            </w:pPr>
            <w:r w:rsidRPr="003F04B6">
              <w:rPr>
                <w:lang w:val="en-US"/>
              </w:rPr>
              <w:t>pushRelableSampleTest1</w:t>
            </w:r>
          </w:p>
        </w:tc>
        <w:tc>
          <w:tcPr>
            <w:tcW w:w="6667" w:type="dxa"/>
          </w:tcPr>
          <w:p w:rsidR="009E093F" w:rsidRPr="009E093F" w:rsidRDefault="003F04B6" w:rsidP="009E093F">
            <w:pPr>
              <w:ind w:firstLine="11"/>
            </w:pPr>
            <w:r>
              <w:t>Проверка на изначальных входных данных</w:t>
            </w:r>
          </w:p>
        </w:tc>
      </w:tr>
      <w:tr w:rsidR="009E093F" w:rsidTr="003F04B6">
        <w:tc>
          <w:tcPr>
            <w:tcW w:w="2678" w:type="dxa"/>
          </w:tcPr>
          <w:p w:rsidR="009E093F" w:rsidRDefault="003F04B6" w:rsidP="009E093F">
            <w:pPr>
              <w:ind w:firstLine="22"/>
              <w:rPr>
                <w:lang w:val="en-US"/>
              </w:rPr>
            </w:pPr>
            <w:r>
              <w:rPr>
                <w:lang w:val="en-US"/>
              </w:rPr>
              <w:t>pushRelableSampleTest2</w:t>
            </w:r>
          </w:p>
        </w:tc>
        <w:tc>
          <w:tcPr>
            <w:tcW w:w="6667" w:type="dxa"/>
          </w:tcPr>
          <w:p w:rsidR="009E093F" w:rsidRPr="009E093F" w:rsidRDefault="003F04B6" w:rsidP="009E093F">
            <w:pPr>
              <w:ind w:firstLine="11"/>
            </w:pPr>
            <w:r>
              <w:t>Проверка корректности работы алгоритма на иных входных данных</w:t>
            </w:r>
          </w:p>
        </w:tc>
      </w:tr>
      <w:tr w:rsidR="009E093F" w:rsidTr="003F04B6">
        <w:tc>
          <w:tcPr>
            <w:tcW w:w="2678" w:type="dxa"/>
          </w:tcPr>
          <w:p w:rsidR="009E093F" w:rsidRDefault="003F04B6" w:rsidP="009E093F">
            <w:pPr>
              <w:ind w:firstLine="22"/>
              <w:rPr>
                <w:lang w:val="en-US"/>
              </w:rPr>
            </w:pPr>
            <w:r>
              <w:rPr>
                <w:lang w:val="en-US"/>
              </w:rPr>
              <w:t>pushRelableSampleTest3</w:t>
            </w:r>
          </w:p>
        </w:tc>
        <w:tc>
          <w:tcPr>
            <w:tcW w:w="6667" w:type="dxa"/>
          </w:tcPr>
          <w:p w:rsidR="009E093F" w:rsidRPr="009E093F" w:rsidRDefault="003F04B6" w:rsidP="009E093F">
            <w:pPr>
              <w:ind w:firstLine="11"/>
            </w:pPr>
            <w:r>
              <w:t>Проверка корректности работы алгоритма на иных входных данных</w:t>
            </w:r>
          </w:p>
        </w:tc>
      </w:tr>
      <w:tr w:rsidR="00A71140" w:rsidTr="003F04B6">
        <w:tc>
          <w:tcPr>
            <w:tcW w:w="2678" w:type="dxa"/>
          </w:tcPr>
          <w:p w:rsidR="00A71140" w:rsidRDefault="00A71140" w:rsidP="009E093F">
            <w:pPr>
              <w:ind w:firstLine="22"/>
              <w:rPr>
                <w:lang w:val="en-US"/>
              </w:rPr>
            </w:pPr>
            <w:r>
              <w:rPr>
                <w:lang w:val="en-US"/>
              </w:rPr>
              <w:t>pushRelableInputTest1</w:t>
            </w:r>
          </w:p>
        </w:tc>
        <w:tc>
          <w:tcPr>
            <w:tcW w:w="6667" w:type="dxa"/>
          </w:tcPr>
          <w:p w:rsidR="00A71140" w:rsidRDefault="00A71140" w:rsidP="009E093F">
            <w:pPr>
              <w:ind w:firstLine="11"/>
            </w:pPr>
            <w:r>
              <w:t>Проверка корректности входных данных</w:t>
            </w:r>
          </w:p>
        </w:tc>
      </w:tr>
    </w:tbl>
    <w:p w:rsidR="00D01C43" w:rsidRDefault="00D02B94" w:rsidP="00D02B94">
      <w:pPr>
        <w:pStyle w:val="1"/>
      </w:pPr>
      <w:bookmarkStart w:id="2" w:name="_Toc55082723"/>
      <w:r>
        <w:t>Код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List.h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#pragma once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&gt;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graph.h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"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ifndef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LIST_H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#define LIST_H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template&lt;class T&gt;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private: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T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* next;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public: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T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) {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; next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~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 {};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 { return next; 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) { next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 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T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) { return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 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T*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getLink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 { return &amp;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 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setInf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T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) {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 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};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lastRenderedPageBreak/>
              <w:t>template&lt;class T&gt;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class list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private: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&lt;T&gt;* begin, * end;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size;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public: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) { begin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; end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 size = 0;}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~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 { clear(); 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//Adding new element to end of list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T temp)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&lt;T&gt;*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&lt;T&gt;(temp);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)) begin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else end-&gt;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size++;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//Adding new element to begin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of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list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T temp)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&lt;T&gt;*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&lt;T&gt;(temp);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)) end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else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(begin);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size++;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//Deleting last element from list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>())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(size == 1)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else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&lt;T&gt;*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begin;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) != end)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&lt;T&gt;* deleted = end;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delete deleted;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size--;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else throw "List is Empty";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//Deleting first element from list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>())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(size == 1)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else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&lt;T&gt;*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newBeg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begin-&gt;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&lt;T&gt;* deleted = begin;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delete deleted;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newBeg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size--;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else throw "List is Empty";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//Adding element to any position in list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T data,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&lt;= size)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) ||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== size)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push_back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(data);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else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== 0)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(data);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else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&lt;T&gt;*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&lt;T&gt;(data);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&lt;T&gt;*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begin;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-- &gt; 1)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size++;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//Getting element from list by index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T*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at(</w:t>
            </w:r>
            <w:proofErr w:type="spellStart"/>
            <w:proofErr w:type="gramEnd"/>
            <w:r w:rsidRPr="003F04B6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 size)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&lt;T&gt;*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begin;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proofErr w:type="gramStart"/>
            <w:r w:rsidRPr="003F04B6">
              <w:rPr>
                <w:sz w:val="16"/>
                <w:szCs w:val="16"/>
                <w:lang w:val="en-US"/>
              </w:rPr>
              <w:t>-- !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= 0)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getLink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//Deleting element from list by index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remove(</w:t>
            </w:r>
            <w:proofErr w:type="spellStart"/>
            <w:proofErr w:type="gramEnd"/>
            <w:r w:rsidRPr="003F04B6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 size)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== 0)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else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== size - 1)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else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&lt;T&gt;*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begin;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-- &gt; 1)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&lt;T&gt;*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nextElem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nextElem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size--;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//Getting size of list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 { return size; 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//Output elements from list to console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print_to_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console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&lt;T&gt;*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begin;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++)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3F04B6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() &lt;&lt; " 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//Deleting elements of list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while (size)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//Replacing element by index with new one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 w:rsidRPr="003F04B6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, T data)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 size)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&lt;T&gt;*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begin;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pos</w:t>
            </w:r>
            <w:proofErr w:type="spellEnd"/>
            <w:proofErr w:type="gramStart"/>
            <w:r w:rsidRPr="003F04B6">
              <w:rPr>
                <w:sz w:val="16"/>
                <w:szCs w:val="16"/>
                <w:lang w:val="en-US"/>
              </w:rPr>
              <w:t>-- !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= 0)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setInf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(data);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//Checking list for filling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(size == 0) return true; // 1 - Empty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else return false;</w:t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// 0 - Filled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//Adding another list to front of this one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list *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lst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lst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);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++) 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insert(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lst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-&gt;at(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//return last element in list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T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return end-&gt;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//find element in list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contain(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T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toFind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&lt;T&gt;* temp = begin;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while (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temp !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(temp-&gt;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) ==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toFind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return true;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temp = temp-&gt;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return false;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indexOf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T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toFind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&lt;T&gt;* temp = begin;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while (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temp !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(temp-&gt;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) ==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toFind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) return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temp = temp-&gt;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++;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return -1;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};</w:t>
            </w:r>
          </w:p>
          <w:p w:rsidR="00D02B94" w:rsidRPr="00D02B94" w:rsidRDefault="003F04B6" w:rsidP="003F04B6">
            <w:pPr>
              <w:ind w:firstLine="0"/>
              <w:rPr>
                <w:sz w:val="16"/>
                <w:szCs w:val="16"/>
              </w:rPr>
            </w:pPr>
            <w:r w:rsidRPr="003F04B6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Main.cpp</w:t>
            </w:r>
          </w:p>
        </w:tc>
      </w:tr>
      <w:tr w:rsidR="00D02B94" w:rsidTr="00D02B94">
        <w:tc>
          <w:tcPr>
            <w:tcW w:w="9345" w:type="dxa"/>
          </w:tcPr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>#include &lt;</w:t>
            </w:r>
            <w:proofErr w:type="spellStart"/>
            <w:r w:rsidRPr="003F04B6">
              <w:rPr>
                <w:rFonts w:cs="Times New Roman"/>
                <w:sz w:val="16"/>
                <w:szCs w:val="16"/>
                <w:lang w:val="en-US"/>
              </w:rPr>
              <w:t>fstream</w:t>
            </w:r>
            <w:proofErr w:type="spellEnd"/>
            <w:r w:rsidRPr="003F04B6">
              <w:rPr>
                <w:rFonts w:cs="Times New Roman"/>
                <w:sz w:val="16"/>
                <w:szCs w:val="16"/>
                <w:lang w:val="en-US"/>
              </w:rPr>
              <w:t>&gt;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>#include &lt;</w:t>
            </w:r>
            <w:proofErr w:type="spellStart"/>
            <w:r w:rsidRPr="003F04B6">
              <w:rPr>
                <w:rFonts w:cs="Times New Roman"/>
                <w:sz w:val="16"/>
                <w:szCs w:val="16"/>
                <w:lang w:val="en-US"/>
              </w:rPr>
              <w:t>iostream</w:t>
            </w:r>
            <w:proofErr w:type="spellEnd"/>
            <w:r w:rsidRPr="003F04B6">
              <w:rPr>
                <w:rFonts w:cs="Times New Roman"/>
                <w:sz w:val="16"/>
                <w:szCs w:val="16"/>
                <w:lang w:val="en-US"/>
              </w:rPr>
              <w:t>&gt;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>#include "</w:t>
            </w:r>
            <w:proofErr w:type="spellStart"/>
            <w:r w:rsidRPr="003F04B6">
              <w:rPr>
                <w:rFonts w:cs="Times New Roman"/>
                <w:sz w:val="16"/>
                <w:szCs w:val="16"/>
                <w:lang w:val="en-US"/>
              </w:rPr>
              <w:t>graph.h</w:t>
            </w:r>
            <w:proofErr w:type="spellEnd"/>
            <w:r w:rsidRPr="003F04B6">
              <w:rPr>
                <w:rFonts w:cs="Times New Roman"/>
                <w:sz w:val="16"/>
                <w:szCs w:val="16"/>
                <w:lang w:val="en-US"/>
              </w:rPr>
              <w:t>"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3F04B6">
              <w:rPr>
                <w:rFonts w:cs="Times New Roman"/>
                <w:sz w:val="16"/>
                <w:szCs w:val="16"/>
                <w:lang w:val="en-US"/>
              </w:rPr>
              <w:t>std</w:t>
            </w:r>
            <w:proofErr w:type="spellEnd"/>
            <w:r w:rsidRPr="003F04B6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3F04B6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F04B6">
              <w:rPr>
                <w:rFonts w:cs="Times New Roman"/>
                <w:sz w:val="16"/>
                <w:szCs w:val="16"/>
                <w:lang w:val="en-US"/>
              </w:rPr>
              <w:t>main(</w:t>
            </w:r>
            <w:proofErr w:type="gramEnd"/>
            <w:r w:rsidRPr="003F04B6">
              <w:rPr>
                <w:rFonts w:cs="Times New Roman"/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   graph test;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   try {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F04B6">
              <w:rPr>
                <w:rFonts w:cs="Times New Roman"/>
                <w:sz w:val="16"/>
                <w:szCs w:val="16"/>
                <w:lang w:val="en-US"/>
              </w:rPr>
              <w:t>fstream</w:t>
            </w:r>
            <w:proofErr w:type="spellEnd"/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F04B6">
              <w:rPr>
                <w:rFonts w:cs="Times New Roman"/>
                <w:sz w:val="16"/>
                <w:szCs w:val="16"/>
                <w:lang w:val="en-US"/>
              </w:rPr>
              <w:t>in(</w:t>
            </w:r>
            <w:proofErr w:type="gramEnd"/>
            <w:r w:rsidRPr="003F04B6">
              <w:rPr>
                <w:rFonts w:cs="Times New Roman"/>
                <w:sz w:val="16"/>
                <w:szCs w:val="16"/>
                <w:lang w:val="en-US"/>
              </w:rPr>
              <w:t>"F:\\Универ\\Прога 4 сем\\AlgAndDataStruct_4Sem_TermWork\\pushRelabelMaxFlow\\in.txt");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F04B6">
              <w:rPr>
                <w:rFonts w:cs="Times New Roman"/>
                <w:sz w:val="16"/>
                <w:szCs w:val="16"/>
                <w:lang w:val="en-US"/>
              </w:rPr>
              <w:t>test.inputVertex</w:t>
            </w:r>
            <w:proofErr w:type="spellEnd"/>
            <w:proofErr w:type="gramEnd"/>
            <w:r w:rsidRPr="003F04B6">
              <w:rPr>
                <w:rFonts w:cs="Times New Roman"/>
                <w:sz w:val="16"/>
                <w:szCs w:val="16"/>
                <w:lang w:val="en-US"/>
              </w:rPr>
              <w:t>(in);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F04B6">
              <w:rPr>
                <w:rFonts w:cs="Times New Roman"/>
                <w:sz w:val="16"/>
                <w:szCs w:val="16"/>
                <w:lang w:val="en-US"/>
              </w:rPr>
              <w:t>in.open</w:t>
            </w:r>
            <w:proofErr w:type="spellEnd"/>
            <w:proofErr w:type="gramEnd"/>
            <w:r w:rsidRPr="003F04B6">
              <w:rPr>
                <w:rFonts w:cs="Times New Roman"/>
                <w:sz w:val="16"/>
                <w:szCs w:val="16"/>
                <w:lang w:val="en-US"/>
              </w:rPr>
              <w:t>("F:\\Универ\\Прога 4 сем\\AlgAndDataStruct_4Sem_TermWork\\pushRelabelMaxFlow\\in.txt");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F04B6">
              <w:rPr>
                <w:rFonts w:cs="Times New Roman"/>
                <w:sz w:val="16"/>
                <w:szCs w:val="16"/>
                <w:lang w:val="en-US"/>
              </w:rPr>
              <w:t>test.inputEdge</w:t>
            </w:r>
            <w:proofErr w:type="spellEnd"/>
            <w:proofErr w:type="gramEnd"/>
            <w:r w:rsidRPr="003F04B6">
              <w:rPr>
                <w:rFonts w:cs="Times New Roman"/>
                <w:sz w:val="16"/>
                <w:szCs w:val="16"/>
                <w:lang w:val="en-US"/>
              </w:rPr>
              <w:t>(in);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   }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   catch (exception warning) {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3F04B6">
              <w:rPr>
                <w:rFonts w:cs="Times New Roman"/>
                <w:sz w:val="16"/>
                <w:szCs w:val="16"/>
                <w:lang w:val="en-US"/>
              </w:rPr>
              <w:t>cout</w:t>
            </w:r>
            <w:proofErr w:type="spellEnd"/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&lt;&lt; </w:t>
            </w:r>
            <w:proofErr w:type="spellStart"/>
            <w:proofErr w:type="gramStart"/>
            <w:r w:rsidRPr="003F04B6">
              <w:rPr>
                <w:rFonts w:cs="Times New Roman"/>
                <w:sz w:val="16"/>
                <w:szCs w:val="16"/>
                <w:lang w:val="en-US"/>
              </w:rPr>
              <w:t>warning.what</w:t>
            </w:r>
            <w:proofErr w:type="spellEnd"/>
            <w:proofErr w:type="gramEnd"/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() &lt;&lt; </w:t>
            </w:r>
            <w:proofErr w:type="spellStart"/>
            <w:r w:rsidRPr="003F04B6">
              <w:rPr>
                <w:rFonts w:cs="Times New Roman"/>
                <w:sz w:val="16"/>
                <w:szCs w:val="16"/>
                <w:lang w:val="en-US"/>
              </w:rPr>
              <w:t>endl</w:t>
            </w:r>
            <w:proofErr w:type="spellEnd"/>
            <w:r w:rsidRPr="003F04B6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   }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F04B6">
              <w:rPr>
                <w:rFonts w:cs="Times New Roman"/>
                <w:sz w:val="16"/>
                <w:szCs w:val="16"/>
                <w:lang w:val="en-US"/>
              </w:rPr>
              <w:t>cout</w:t>
            </w:r>
            <w:proofErr w:type="spellEnd"/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F04B6">
              <w:rPr>
                <w:rFonts w:cs="Times New Roman"/>
                <w:sz w:val="16"/>
                <w:szCs w:val="16"/>
                <w:lang w:val="en-US"/>
              </w:rPr>
              <w:t>endl</w:t>
            </w:r>
            <w:proofErr w:type="spellEnd"/>
            <w:r w:rsidRPr="003F04B6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   try</w:t>
            </w:r>
            <w:r w:rsidRPr="003F04B6">
              <w:rPr>
                <w:rFonts w:cs="Times New Roman"/>
                <w:sz w:val="16"/>
                <w:szCs w:val="16"/>
              </w:rPr>
              <w:t xml:space="preserve"> {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3F04B6">
              <w:rPr>
                <w:rFonts w:cs="Times New Roman"/>
                <w:sz w:val="16"/>
                <w:szCs w:val="16"/>
              </w:rPr>
              <w:t xml:space="preserve">        </w:t>
            </w:r>
            <w:proofErr w:type="spellStart"/>
            <w:r w:rsidRPr="003F04B6">
              <w:rPr>
                <w:rFonts w:cs="Times New Roman"/>
                <w:sz w:val="16"/>
                <w:szCs w:val="16"/>
                <w:lang w:val="en-US"/>
              </w:rPr>
              <w:t>cout</w:t>
            </w:r>
            <w:proofErr w:type="spellEnd"/>
            <w:r w:rsidRPr="003F04B6">
              <w:rPr>
                <w:rFonts w:cs="Times New Roman"/>
                <w:sz w:val="16"/>
                <w:szCs w:val="16"/>
              </w:rPr>
              <w:t xml:space="preserve"> &lt;&lt; "Максимальный поток в сети " &lt;&lt; </w:t>
            </w:r>
            <w:proofErr w:type="gramStart"/>
            <w:r w:rsidRPr="003F04B6">
              <w:rPr>
                <w:rFonts w:cs="Times New Roman"/>
                <w:sz w:val="16"/>
                <w:szCs w:val="16"/>
                <w:lang w:val="en-US"/>
              </w:rPr>
              <w:t>test</w:t>
            </w:r>
            <w:r w:rsidRPr="003F04B6">
              <w:rPr>
                <w:rFonts w:cs="Times New Roman"/>
                <w:sz w:val="16"/>
                <w:szCs w:val="16"/>
              </w:rPr>
              <w:t>.</w:t>
            </w:r>
            <w:proofErr w:type="spellStart"/>
            <w:r w:rsidRPr="003F04B6">
              <w:rPr>
                <w:rFonts w:cs="Times New Roman"/>
                <w:sz w:val="16"/>
                <w:szCs w:val="16"/>
                <w:lang w:val="en-US"/>
              </w:rPr>
              <w:t>getMaxFlow</w:t>
            </w:r>
            <w:proofErr w:type="spellEnd"/>
            <w:proofErr w:type="gramEnd"/>
            <w:r w:rsidRPr="003F04B6">
              <w:rPr>
                <w:rFonts w:cs="Times New Roman"/>
                <w:sz w:val="16"/>
                <w:szCs w:val="16"/>
              </w:rPr>
              <w:t>();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</w:rPr>
              <w:t xml:space="preserve">    </w:t>
            </w:r>
            <w:r w:rsidRPr="003F04B6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   catch (exception warning) {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F04B6">
              <w:rPr>
                <w:rFonts w:cs="Times New Roman"/>
                <w:sz w:val="16"/>
                <w:szCs w:val="16"/>
                <w:lang w:val="en-US"/>
              </w:rPr>
              <w:t>cout</w:t>
            </w:r>
            <w:proofErr w:type="spellEnd"/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&lt;&lt; </w:t>
            </w:r>
            <w:proofErr w:type="spellStart"/>
            <w:proofErr w:type="gramStart"/>
            <w:r w:rsidRPr="003F04B6">
              <w:rPr>
                <w:rFonts w:cs="Times New Roman"/>
                <w:sz w:val="16"/>
                <w:szCs w:val="16"/>
                <w:lang w:val="en-US"/>
              </w:rPr>
              <w:t>warning.what</w:t>
            </w:r>
            <w:proofErr w:type="spellEnd"/>
            <w:proofErr w:type="gramEnd"/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() &lt;&lt; </w:t>
            </w:r>
            <w:proofErr w:type="spellStart"/>
            <w:r w:rsidRPr="003F04B6">
              <w:rPr>
                <w:rFonts w:cs="Times New Roman"/>
                <w:sz w:val="16"/>
                <w:szCs w:val="16"/>
                <w:lang w:val="en-US"/>
              </w:rPr>
              <w:t>endl</w:t>
            </w:r>
            <w:proofErr w:type="spellEnd"/>
            <w:r w:rsidRPr="003F04B6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 xml:space="preserve">    }</w:t>
            </w:r>
          </w:p>
          <w:p w:rsidR="003F04B6" w:rsidRPr="003F04B6" w:rsidRDefault="003F04B6" w:rsidP="003F04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ab/>
              <w:t>return 0;</w:t>
            </w:r>
          </w:p>
          <w:p w:rsidR="00D02B94" w:rsidRPr="009E093F" w:rsidRDefault="003F04B6" w:rsidP="003F04B6">
            <w:pPr>
              <w:ind w:firstLine="0"/>
              <w:rPr>
                <w:sz w:val="16"/>
                <w:szCs w:val="16"/>
              </w:rPr>
            </w:pPr>
            <w:r w:rsidRPr="003F04B6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3F04B6" w:rsidP="003F04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Relabel</w:t>
            </w:r>
            <w:r w:rsidR="009E093F">
              <w:rPr>
                <w:lang w:val="en-US"/>
              </w:rPr>
              <w:t>Test</w:t>
            </w:r>
            <w:r w:rsidR="00D02B94">
              <w:rPr>
                <w:lang w:val="en-US"/>
              </w:rPr>
              <w:t>.cpp</w:t>
            </w:r>
          </w:p>
        </w:tc>
      </w:tr>
      <w:tr w:rsidR="00D02B94" w:rsidTr="00D02B94">
        <w:tc>
          <w:tcPr>
            <w:tcW w:w="9345" w:type="dxa"/>
          </w:tcPr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>#include "</w:t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pch.h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"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>#include "</w:t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CppUnitTest.h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"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 xml:space="preserve">#include </w:t>
            </w:r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"..</w:t>
            </w:r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\\</w:t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pushRelabelMaxFlow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\</w:t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graph.h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"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 xml:space="preserve">using namespace </w:t>
            </w:r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Microsoft::</w:t>
            </w:r>
            <w:proofErr w:type="spellStart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VisualStudio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::</w:t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CppUnitTestFramework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 xml:space="preserve">namespace </w:t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RelabelTest</w:t>
            </w:r>
            <w:proofErr w:type="spellEnd"/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>{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TEST_CLASS(</w:t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RelabelTest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{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public: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graph test;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TEST_METHOD(pushRelableSampleTest1)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{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fstream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in(</w:t>
            </w:r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"F:\\Универ\\Прога 4 сем\\AlgAndDataStruct_4Sem_TermWork\\pushRelabelMaxFlow\\in.txt");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test.inputVertex</w:t>
            </w:r>
            <w:proofErr w:type="spellEnd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(in);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in.open</w:t>
            </w:r>
            <w:proofErr w:type="spellEnd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("F:\\Универ\\Прога 4 сем\\AlgAndDataStruct_4Sem_TermWork\\pushRelabelMaxFlow\\in.txt");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test.inputEdge</w:t>
            </w:r>
            <w:proofErr w:type="spellEnd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(in);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AreEqual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test.getMaxFlow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(), 5);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}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TEST_METHOD(pushRelableSampleTest2)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{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fstream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in(</w:t>
            </w:r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"F:\\Универ\\Прога 4 сем\\AlgAndDataStruct_4Sem_TermWork\\pushRelabelMaxFlow\\test1.txt");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test.inputVertex</w:t>
            </w:r>
            <w:proofErr w:type="spellEnd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(in);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in.open</w:t>
            </w:r>
            <w:proofErr w:type="spellEnd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("F:\\Универ\\Прога 4 сем\\AlgAndDataStruct_4Sem_TermWork\\pushRelabelMaxFlow\\test1.txt");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test.inputEdge</w:t>
            </w:r>
            <w:proofErr w:type="spellEnd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(in);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AreEqual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test.getMaxFlow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(), 7);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}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TEST_METHOD(pushRelableSampleTest3)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{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fstream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in(</w:t>
            </w:r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"F:\\Универ\\Прога 4 сем\\AlgAndDataStruct_4Sem_TermWork\\pushRelabelMaxFlow\\test2.txt");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test.inputVertex</w:t>
            </w:r>
            <w:proofErr w:type="spellEnd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(in);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in.open</w:t>
            </w:r>
            <w:proofErr w:type="spellEnd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("F:\\Универ\\Прога 4 сем\\AlgAndDataStruct_4Sem_TermWork\\pushRelabelMaxFlow\\test2.txt");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test.inputEdge</w:t>
            </w:r>
            <w:proofErr w:type="spellEnd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(in);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AreEqual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test.getMaxFlow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(), 9);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}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TEST_METHOD(pushRelableInputTest1) {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fstream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in(</w:t>
            </w:r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"F:\\Универ\\Прога 4 сем\\AlgAndDataStruct_4Sem_TermWork\\pushRelabelMaxFlow\\incorrectTest.txt");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try {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test.inputVertex</w:t>
            </w:r>
            <w:proofErr w:type="spellEnd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(in);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test.inputEdge</w:t>
            </w:r>
            <w:proofErr w:type="spellEnd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(in);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}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catch (exception warning) {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proofErr w:type="gramStart"/>
            <w:r w:rsidRPr="00A71140">
              <w:rPr>
                <w:rFonts w:cs="Times New Roman"/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A71140">
              <w:rPr>
                <w:rFonts w:cs="Times New Roman"/>
                <w:sz w:val="16"/>
                <w:szCs w:val="16"/>
                <w:lang w:val="en-US"/>
              </w:rPr>
              <w:t>AreEqual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warning.what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(), "</w:t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Ошибка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во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входных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1140">
              <w:rPr>
                <w:rFonts w:cs="Times New Roman"/>
                <w:sz w:val="16"/>
                <w:szCs w:val="16"/>
                <w:lang w:val="en-US"/>
              </w:rPr>
              <w:t>данных</w:t>
            </w:r>
            <w:proofErr w:type="spellEnd"/>
            <w:r w:rsidRPr="00A71140">
              <w:rPr>
                <w:rFonts w:cs="Times New Roman"/>
                <w:sz w:val="16"/>
                <w:szCs w:val="16"/>
                <w:lang w:val="en-US"/>
              </w:rPr>
              <w:t>");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}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</w: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}</w:t>
            </w:r>
          </w:p>
          <w:p w:rsidR="00A71140" w:rsidRPr="00A71140" w:rsidRDefault="00A71140" w:rsidP="00A7114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ab/>
              <w:t>};</w:t>
            </w:r>
          </w:p>
          <w:p w:rsidR="006F70F7" w:rsidRPr="009E093F" w:rsidRDefault="00A71140" w:rsidP="00A71140">
            <w:pPr>
              <w:ind w:firstLine="0"/>
              <w:rPr>
                <w:rFonts w:cs="Times New Roman"/>
                <w:sz w:val="16"/>
                <w:szCs w:val="16"/>
              </w:rPr>
            </w:pPr>
            <w:r w:rsidRPr="00A71140">
              <w:rPr>
                <w:rFonts w:cs="Times New Roman"/>
                <w:sz w:val="16"/>
                <w:szCs w:val="16"/>
                <w:lang w:val="en-US"/>
              </w:rPr>
              <w:t>}</w:t>
            </w:r>
            <w:bookmarkStart w:id="3" w:name="_GoBack"/>
            <w:bookmarkEnd w:id="3"/>
          </w:p>
        </w:tc>
      </w:tr>
      <w:tr w:rsidR="006F70F7" w:rsidTr="00D02B94">
        <w:tc>
          <w:tcPr>
            <w:tcW w:w="9345" w:type="dxa"/>
          </w:tcPr>
          <w:p w:rsidR="006F70F7" w:rsidRPr="006F70F7" w:rsidRDefault="003F04B6" w:rsidP="004C7B9F">
            <w:pPr>
              <w:ind w:firstLine="0"/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</w:rPr>
              <w:t>graph</w:t>
            </w:r>
            <w:proofErr w:type="spellEnd"/>
            <w:r w:rsidR="009E093F" w:rsidRPr="009E093F">
              <w:rPr>
                <w:szCs w:val="16"/>
                <w:lang w:val="en-US"/>
              </w:rPr>
              <w:t>.h</w:t>
            </w:r>
          </w:p>
        </w:tc>
      </w:tr>
      <w:tr w:rsidR="006F70F7" w:rsidTr="00D02B94">
        <w:tc>
          <w:tcPr>
            <w:tcW w:w="9345" w:type="dxa"/>
          </w:tcPr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#pragma once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list.h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"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#include &lt;string&gt;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fstream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&gt;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class vertex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public: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char name = ' ';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height = 0;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edgeFlow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};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class edge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public: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char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uName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' ';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char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vName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' ';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flow = 0;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capacity = -1;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};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class graph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private: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list&lt;edge&gt; edges;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list&lt;vertex&gt; vertexes;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public: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graph(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inputVertex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F04B6">
              <w:rPr>
                <w:sz w:val="16"/>
                <w:szCs w:val="16"/>
                <w:lang w:val="en-US"/>
              </w:rPr>
              <w:t>fstream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&amp; in)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in &gt;&gt;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noskipws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.is_open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()) throw "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Файл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не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открыт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while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in.eof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>())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char c = ' ';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vertex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curVertex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in &gt;&gt; c;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newVertex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true;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vertexes.getSize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++)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(vertexes.at(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)-&gt;name == c)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newVertex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false;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break;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newVertex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curVertex.name = c;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vertexes.push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_back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curVertex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A71140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A71140">
              <w:rPr>
                <w:sz w:val="16"/>
                <w:szCs w:val="16"/>
                <w:lang w:val="en-US"/>
              </w:rPr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</w:rPr>
            </w:pPr>
            <w:r w:rsidRPr="00A71140">
              <w:rPr>
                <w:sz w:val="16"/>
                <w:szCs w:val="16"/>
                <w:lang w:val="en-US"/>
              </w:rPr>
              <w:tab/>
            </w:r>
            <w:r w:rsidRPr="00A71140">
              <w:rPr>
                <w:sz w:val="16"/>
                <w:szCs w:val="16"/>
                <w:lang w:val="en-US"/>
              </w:rPr>
              <w:tab/>
            </w:r>
            <w:r w:rsidRPr="00A71140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>in</w:t>
            </w:r>
            <w:r w:rsidRPr="003F04B6">
              <w:rPr>
                <w:sz w:val="16"/>
                <w:szCs w:val="16"/>
              </w:rPr>
              <w:t xml:space="preserve"> &gt;&gt; </w:t>
            </w:r>
            <w:r w:rsidRPr="003F04B6">
              <w:rPr>
                <w:sz w:val="16"/>
                <w:szCs w:val="16"/>
                <w:lang w:val="en-US"/>
              </w:rPr>
              <w:t>c</w:t>
            </w:r>
            <w:r w:rsidRPr="003F04B6">
              <w:rPr>
                <w:sz w:val="16"/>
                <w:szCs w:val="16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</w:rPr>
            </w:pPr>
            <w:r w:rsidRPr="003F04B6">
              <w:rPr>
                <w:sz w:val="16"/>
                <w:szCs w:val="16"/>
              </w:rPr>
              <w:tab/>
            </w:r>
            <w:r w:rsidRPr="003F04B6">
              <w:rPr>
                <w:sz w:val="16"/>
                <w:szCs w:val="16"/>
              </w:rPr>
              <w:tab/>
            </w:r>
            <w:r w:rsidRPr="003F04B6">
              <w:rPr>
                <w:sz w:val="16"/>
                <w:szCs w:val="16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>if</w:t>
            </w:r>
            <w:r w:rsidRPr="003F04B6">
              <w:rPr>
                <w:sz w:val="16"/>
                <w:szCs w:val="16"/>
              </w:rPr>
              <w:t xml:space="preserve"> (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c</w:t>
            </w:r>
            <w:r w:rsidRPr="003F04B6">
              <w:rPr>
                <w:sz w:val="16"/>
                <w:szCs w:val="16"/>
              </w:rPr>
              <w:t xml:space="preserve"> !</w:t>
            </w:r>
            <w:proofErr w:type="gramEnd"/>
            <w:r w:rsidRPr="003F04B6">
              <w:rPr>
                <w:sz w:val="16"/>
                <w:szCs w:val="16"/>
              </w:rPr>
              <w:t xml:space="preserve">= ' ') </w:t>
            </w:r>
            <w:r w:rsidRPr="003F04B6">
              <w:rPr>
                <w:sz w:val="16"/>
                <w:szCs w:val="16"/>
                <w:lang w:val="en-US"/>
              </w:rPr>
              <w:t>throw</w:t>
            </w:r>
            <w:r w:rsidRPr="003F04B6">
              <w:rPr>
                <w:sz w:val="16"/>
                <w:szCs w:val="16"/>
              </w:rPr>
              <w:t xml:space="preserve"> "Ошибка во входных данных";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</w:rPr>
              <w:tab/>
            </w:r>
            <w:r w:rsidRPr="003F04B6">
              <w:rPr>
                <w:sz w:val="16"/>
                <w:szCs w:val="16"/>
              </w:rPr>
              <w:tab/>
            </w:r>
            <w:r w:rsidRPr="003F04B6">
              <w:rPr>
                <w:sz w:val="16"/>
                <w:szCs w:val="16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>in &gt;&gt; c;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newVertex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true;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vertexes.getSize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++)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(vertexes.at(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)-&gt;name == c)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newVertex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false;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break;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newVertex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curVertex.name = c;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vertexes.push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_back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curVertex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while (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c !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= '\n' &amp;&amp; !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in.eof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()) in &gt;&gt; c;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in.close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>();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inputEdge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F04B6">
              <w:rPr>
                <w:sz w:val="16"/>
                <w:szCs w:val="16"/>
                <w:lang w:val="en-US"/>
              </w:rPr>
              <w:t>fstream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&amp; in)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lastRenderedPageBreak/>
              <w:tab/>
              <w:t>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vertexes.getSize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>() == 0) throw "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Не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заадны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вершины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in &gt;&gt;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noskipws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.is_open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()) throw "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Файл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не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открыт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char c;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while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in.eof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>())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edge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curEdge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in.get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F04B6">
              <w:rPr>
                <w:sz w:val="16"/>
                <w:szCs w:val="16"/>
                <w:lang w:val="en-US"/>
              </w:rPr>
              <w:t>curEdge.uName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A71140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in</w:t>
            </w:r>
            <w:r w:rsidRPr="00A71140">
              <w:rPr>
                <w:sz w:val="16"/>
                <w:szCs w:val="16"/>
                <w:lang w:val="en-US"/>
              </w:rPr>
              <w:t xml:space="preserve"> &gt;&gt; </w:t>
            </w:r>
            <w:r w:rsidRPr="003F04B6">
              <w:rPr>
                <w:sz w:val="16"/>
                <w:szCs w:val="16"/>
                <w:lang w:val="en-US"/>
              </w:rPr>
              <w:t>c</w:t>
            </w:r>
            <w:r w:rsidRPr="00A71140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</w:rPr>
            </w:pPr>
            <w:r w:rsidRPr="00A71140">
              <w:rPr>
                <w:sz w:val="16"/>
                <w:szCs w:val="16"/>
                <w:lang w:val="en-US"/>
              </w:rPr>
              <w:tab/>
            </w:r>
            <w:r w:rsidRPr="00A71140">
              <w:rPr>
                <w:sz w:val="16"/>
                <w:szCs w:val="16"/>
                <w:lang w:val="en-US"/>
              </w:rPr>
              <w:tab/>
            </w:r>
            <w:r w:rsidRPr="00A71140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>if</w:t>
            </w:r>
            <w:r w:rsidRPr="003F04B6">
              <w:rPr>
                <w:sz w:val="16"/>
                <w:szCs w:val="16"/>
              </w:rPr>
              <w:t xml:space="preserve"> (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c</w:t>
            </w:r>
            <w:r w:rsidRPr="003F04B6">
              <w:rPr>
                <w:sz w:val="16"/>
                <w:szCs w:val="16"/>
              </w:rPr>
              <w:t xml:space="preserve"> !</w:t>
            </w:r>
            <w:proofErr w:type="gramEnd"/>
            <w:r w:rsidRPr="003F04B6">
              <w:rPr>
                <w:sz w:val="16"/>
                <w:szCs w:val="16"/>
              </w:rPr>
              <w:t xml:space="preserve">= ' ') </w:t>
            </w:r>
            <w:r w:rsidRPr="003F04B6">
              <w:rPr>
                <w:sz w:val="16"/>
                <w:szCs w:val="16"/>
                <w:lang w:val="en-US"/>
              </w:rPr>
              <w:t>throw</w:t>
            </w:r>
            <w:r w:rsidRPr="003F04B6">
              <w:rPr>
                <w:sz w:val="16"/>
                <w:szCs w:val="16"/>
              </w:rPr>
              <w:t xml:space="preserve"> "Ошибка во входных данных";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</w:rPr>
              <w:tab/>
            </w:r>
            <w:r w:rsidRPr="003F04B6">
              <w:rPr>
                <w:sz w:val="16"/>
                <w:szCs w:val="16"/>
              </w:rPr>
              <w:tab/>
            </w:r>
            <w:r w:rsidRPr="003F04B6">
              <w:rPr>
                <w:sz w:val="16"/>
                <w:szCs w:val="16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 xml:space="preserve">in &gt;&gt;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curEdge.vName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in &gt;&gt; c;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</w:t>
            </w:r>
            <w:r w:rsidRPr="003F04B6">
              <w:rPr>
                <w:sz w:val="16"/>
                <w:szCs w:val="16"/>
              </w:rPr>
              <w:t xml:space="preserve"> (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c</w:t>
            </w:r>
            <w:r w:rsidRPr="003F04B6">
              <w:rPr>
                <w:sz w:val="16"/>
                <w:szCs w:val="16"/>
              </w:rPr>
              <w:t xml:space="preserve"> !</w:t>
            </w:r>
            <w:proofErr w:type="gramEnd"/>
            <w:r w:rsidRPr="003F04B6">
              <w:rPr>
                <w:sz w:val="16"/>
                <w:szCs w:val="16"/>
              </w:rPr>
              <w:t xml:space="preserve">= ' ') </w:t>
            </w:r>
            <w:r w:rsidRPr="003F04B6">
              <w:rPr>
                <w:sz w:val="16"/>
                <w:szCs w:val="16"/>
                <w:lang w:val="en-US"/>
              </w:rPr>
              <w:t>throw</w:t>
            </w:r>
            <w:r w:rsidRPr="003F04B6">
              <w:rPr>
                <w:sz w:val="16"/>
                <w:szCs w:val="16"/>
              </w:rPr>
              <w:t xml:space="preserve"> "Ошибка во входных данных";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</w:rPr>
              <w:tab/>
            </w:r>
            <w:r w:rsidRPr="003F04B6">
              <w:rPr>
                <w:sz w:val="16"/>
                <w:szCs w:val="16"/>
              </w:rPr>
              <w:tab/>
            </w:r>
            <w:r w:rsidRPr="003F04B6">
              <w:rPr>
                <w:sz w:val="16"/>
                <w:szCs w:val="16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 xml:space="preserve">in &gt;&gt;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curEdge.capacity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curEdge.capacity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== -1) throw "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Ошибка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во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входных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данных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vertexes.getSize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++)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(vertexes.at(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)-&gt;name ==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curEdge.uName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curEdge.uNumb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(vertexes.at(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)-&gt;name ==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curEdge.vName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curEdge.vNumb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edges.push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_back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curEdge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in &lt;&lt; c;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edges.getSize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++)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&lt;&lt; 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)-&gt;capacity &lt;&lt; " 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&lt;&lt; 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)-&gt;flow &lt;&lt; " 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&lt;&lt; 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uName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&lt;&lt; "-";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&lt;&lt; 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&lt;&lt; " 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&lt;&lt; 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vName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&lt;&lt; "-";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&lt;&lt; 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push(</w:t>
            </w:r>
            <w:proofErr w:type="spellStart"/>
            <w:proofErr w:type="gramEnd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edges.getSize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++)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)-&gt;flow == 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)-&gt;capacity) continue;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(vertexes.at(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)-&gt;height &gt; vertexes.at(edges.at(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)-&gt;height)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flow = min(edges.at(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)-&gt;capacity - 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)-&gt;flow,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vertexes.at(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edgeFlow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vertexes.at(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edgeFlow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-= flow;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vertexes.at(edges.at(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edgeFlow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+= flow;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)-&gt;flow += flow;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updateReverseEdgeFlow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, flow);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return false;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relabel(</w:t>
            </w:r>
            <w:proofErr w:type="spellStart"/>
            <w:proofErr w:type="gramEnd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maxHeight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INT_MAX;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edges.getSize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++){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)-&gt;flow == 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)-&gt;capacity) continue;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(vertexes.at(edges.at(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)-&gt;height &lt;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maxHeight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maxHeight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vertexes.at(edges.at(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)-&gt;height;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vertexes.at(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)-&gt;height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maxHeight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+ 1;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preflow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indexStart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vertexes.at(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indexStart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)-&gt;height =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vertexes.getSize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>();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edges.getSize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++)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indexStart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)-&gt;flow = 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)-&gt;capacity;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vertexes.at(edges.at(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edgeFlow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+= 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)-&gt;flow;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edge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newEdge.flow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-edges.at(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)-&gt;flow;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newEdge.capacity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newEdge.uNumb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newEdge.uName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vertexes.at(edges.at(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)-&gt;name;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newEdge.vNumb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indexStart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newEdge.vName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vertexes.at(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indexStart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)-&gt;name;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edges.push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_back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updateReverseEdgeFlow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indexArr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flow)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indexArr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edges.at(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indexArr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j = 0; j &lt;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edges.getSize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j++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(edges.at(j)-&gt;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&amp;&amp; edges.at(j)-&gt;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edges.at(j)-&gt;flow -= flow;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return;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edge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newEdge.flow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newEdge.capacity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flow;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newEdge.uNumb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newEdge.uName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vertexes.at(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uNumb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)-&gt;name;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newEdge.vNumb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newEdge.vName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vertexes.at(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vNumb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)-&gt;name;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edges.push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_back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newEdge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overFlowVertex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(list&lt;vertex&gt;&amp; temp)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temp.getSize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 xml:space="preserve">() - 1;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++) 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(temp.at(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)-&gt;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edgeFlow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&gt; 0)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return -1;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getMaxFlow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vertexes.getSize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>() == 0) throw "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Не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заданы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вершины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edges.getSize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>() == 0) throw "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Не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заданы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ребра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";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indexStart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0;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preflow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indexStart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overFlowVertex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(vertexes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) !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= -1) {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overFlowIndex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overFlowVertex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(vertexes);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3F04B6">
              <w:rPr>
                <w:sz w:val="16"/>
                <w:szCs w:val="16"/>
                <w:lang w:val="en-US"/>
              </w:rPr>
              <w:t>(!push</w:t>
            </w:r>
            <w:proofErr w:type="gramEnd"/>
            <w:r w:rsidRPr="003F04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overFlowIndex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))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relabel(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overFlowIndex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);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</w:r>
            <w:r w:rsidRPr="003F04B6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3F04B6">
              <w:rPr>
                <w:sz w:val="16"/>
                <w:szCs w:val="16"/>
                <w:lang w:val="en-US"/>
              </w:rPr>
              <w:t>vertexes.back</w:t>
            </w:r>
            <w:proofErr w:type="spellEnd"/>
            <w:proofErr w:type="gramEnd"/>
            <w:r w:rsidRPr="003F04B6">
              <w:rPr>
                <w:sz w:val="16"/>
                <w:szCs w:val="16"/>
                <w:lang w:val="en-US"/>
              </w:rPr>
              <w:t>().</w:t>
            </w:r>
            <w:proofErr w:type="spellStart"/>
            <w:r w:rsidRPr="003F04B6">
              <w:rPr>
                <w:sz w:val="16"/>
                <w:szCs w:val="16"/>
                <w:lang w:val="en-US"/>
              </w:rPr>
              <w:t>edgeFlow</w:t>
            </w:r>
            <w:proofErr w:type="spellEnd"/>
            <w:r w:rsidRPr="003F04B6">
              <w:rPr>
                <w:sz w:val="16"/>
                <w:szCs w:val="16"/>
                <w:lang w:val="en-US"/>
              </w:rPr>
              <w:t>;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ab/>
              <w:t>}</w:t>
            </w: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04B6" w:rsidRPr="003F04B6" w:rsidRDefault="003F04B6" w:rsidP="003F04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Default="003F04B6" w:rsidP="003F04B6">
            <w:pPr>
              <w:ind w:firstLine="0"/>
              <w:rPr>
                <w:szCs w:val="16"/>
                <w:lang w:val="en-US"/>
              </w:rPr>
            </w:pPr>
            <w:r w:rsidRPr="003F04B6">
              <w:rPr>
                <w:sz w:val="16"/>
                <w:szCs w:val="16"/>
                <w:lang w:val="en-US"/>
              </w:rPr>
              <w:t>};</w:t>
            </w:r>
          </w:p>
        </w:tc>
      </w:tr>
    </w:tbl>
    <w:p w:rsidR="00D02B94" w:rsidRDefault="00D02B94" w:rsidP="00D02B94">
      <w:pPr>
        <w:pStyle w:val="1"/>
      </w:pPr>
      <w:bookmarkStart w:id="4" w:name="_Toc55082724"/>
      <w:r>
        <w:lastRenderedPageBreak/>
        <w:t>Пример работы</w:t>
      </w:r>
      <w:bookmarkEnd w:id="4"/>
    </w:p>
    <w:p w:rsidR="009E093F" w:rsidRPr="003F04B6" w:rsidRDefault="003F04B6" w:rsidP="003F04B6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5C9F6CDB" wp14:editId="6F2E545F">
            <wp:extent cx="2657475" cy="1971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C51FAD" w:rsidRPr="00C51FAD" w:rsidRDefault="003F04B6" w:rsidP="00C51FAD">
      <w:pPr>
        <w:pStyle w:val="Times142"/>
        <w:jc w:val="center"/>
        <w:rPr>
          <w:lang w:val="en-US"/>
        </w:rPr>
      </w:pPr>
      <w:proofErr w:type="spellStart"/>
      <w:r>
        <w:rPr>
          <w:lang w:val="en-US"/>
        </w:rPr>
        <w:t>RelabelTest</w:t>
      </w:r>
      <w:proofErr w:type="spellEnd"/>
    </w:p>
    <w:p w:rsidR="00C51FAD" w:rsidRDefault="00A71140" w:rsidP="00D02B9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75E8A97B" wp14:editId="0B20EE1A">
            <wp:extent cx="3257550" cy="1428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AD" w:rsidRPr="00C51FAD" w:rsidRDefault="00C51FAD" w:rsidP="00C51FAD">
      <w:pPr>
        <w:pStyle w:val="Times142"/>
        <w:jc w:val="center"/>
        <w:rPr>
          <w:lang w:val="en-US"/>
        </w:rPr>
      </w:pPr>
      <w:proofErr w:type="spellStart"/>
      <w:r>
        <w:rPr>
          <w:lang w:val="en-US"/>
        </w:rPr>
        <w:t>listUnitTest</w:t>
      </w:r>
      <w:proofErr w:type="spellEnd"/>
    </w:p>
    <w:p w:rsidR="00D02B94" w:rsidRDefault="004C7B9F" w:rsidP="00D02B94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CCB122" wp14:editId="38B13BCB">
            <wp:extent cx="2238375" cy="6067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94" w:rsidRDefault="00D02B94" w:rsidP="00D02B94">
      <w:pPr>
        <w:pStyle w:val="1"/>
      </w:pPr>
      <w:bookmarkStart w:id="5" w:name="_Toc55082725"/>
      <w:r>
        <w:t>Вывод</w:t>
      </w:r>
      <w:bookmarkEnd w:id="5"/>
    </w:p>
    <w:p w:rsidR="00D02B94" w:rsidRPr="009E093F" w:rsidRDefault="003F04B6" w:rsidP="00D02B94">
      <w:pPr>
        <w:rPr>
          <w:sz w:val="28"/>
        </w:rPr>
      </w:pPr>
      <w:r>
        <w:rPr>
          <w:sz w:val="28"/>
        </w:rPr>
        <w:t xml:space="preserve">При выполнении данной курсовой работы я познакомился с программной реализацией алгоритма проталкивания </w:t>
      </w:r>
      <w:proofErr w:type="spellStart"/>
      <w:r>
        <w:rPr>
          <w:sz w:val="28"/>
        </w:rPr>
        <w:t>предпотока</w:t>
      </w:r>
      <w:proofErr w:type="spellEnd"/>
      <w:r>
        <w:rPr>
          <w:sz w:val="28"/>
        </w:rPr>
        <w:t>, с которой познакомился до этого на дисциплине Теория графов</w:t>
      </w:r>
      <w:r w:rsidR="00F61841" w:rsidRPr="009E093F">
        <w:rPr>
          <w:sz w:val="28"/>
        </w:rPr>
        <w:t xml:space="preserve"> </w:t>
      </w:r>
    </w:p>
    <w:sectPr w:rsidR="00D02B94" w:rsidRPr="009E093F" w:rsidSect="00F6184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9DA" w:rsidRDefault="006849DA" w:rsidP="00F61841">
      <w:pPr>
        <w:spacing w:line="240" w:lineRule="auto"/>
      </w:pPr>
      <w:r>
        <w:separator/>
      </w:r>
    </w:p>
  </w:endnote>
  <w:endnote w:type="continuationSeparator" w:id="0">
    <w:p w:rsidR="006849DA" w:rsidRDefault="006849DA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9941546"/>
      <w:docPartObj>
        <w:docPartGallery w:val="Page Numbers (Bottom of Page)"/>
        <w:docPartUnique/>
      </w:docPartObj>
    </w:sdtPr>
    <w:sdtEndPr/>
    <w:sdtContent>
      <w:p w:rsidR="002330BA" w:rsidRDefault="002330B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140">
          <w:rPr>
            <w:noProof/>
          </w:rPr>
          <w:t>3</w:t>
        </w:r>
        <w:r>
          <w:fldChar w:fldCharType="end"/>
        </w:r>
      </w:p>
    </w:sdtContent>
  </w:sdt>
  <w:p w:rsidR="002330BA" w:rsidRDefault="002330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9DA" w:rsidRDefault="006849DA" w:rsidP="00F61841">
      <w:pPr>
        <w:spacing w:line="240" w:lineRule="auto"/>
      </w:pPr>
      <w:r>
        <w:separator/>
      </w:r>
    </w:p>
  </w:footnote>
  <w:footnote w:type="continuationSeparator" w:id="0">
    <w:p w:rsidR="006849DA" w:rsidRDefault="006849DA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2E2FE9"/>
    <w:multiLevelType w:val="multilevel"/>
    <w:tmpl w:val="8138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27"/>
    <w:rsid w:val="000A7F98"/>
    <w:rsid w:val="00183923"/>
    <w:rsid w:val="002330BA"/>
    <w:rsid w:val="003F04B6"/>
    <w:rsid w:val="004C7B9F"/>
    <w:rsid w:val="004F4564"/>
    <w:rsid w:val="00503E3E"/>
    <w:rsid w:val="00525E9F"/>
    <w:rsid w:val="005953CE"/>
    <w:rsid w:val="005E194D"/>
    <w:rsid w:val="006849DA"/>
    <w:rsid w:val="006F70F7"/>
    <w:rsid w:val="007770A5"/>
    <w:rsid w:val="008963EE"/>
    <w:rsid w:val="009604CC"/>
    <w:rsid w:val="009E093F"/>
    <w:rsid w:val="009F38A5"/>
    <w:rsid w:val="00A71140"/>
    <w:rsid w:val="00AF7B37"/>
    <w:rsid w:val="00BA5D27"/>
    <w:rsid w:val="00C51FAD"/>
    <w:rsid w:val="00D01C43"/>
    <w:rsid w:val="00D02B94"/>
    <w:rsid w:val="00D37DB9"/>
    <w:rsid w:val="00D45AA9"/>
    <w:rsid w:val="00D55C12"/>
    <w:rsid w:val="00D76E7B"/>
    <w:rsid w:val="00DA1132"/>
    <w:rsid w:val="00DD26D2"/>
    <w:rsid w:val="00E07890"/>
    <w:rsid w:val="00E1304F"/>
    <w:rsid w:val="00F6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0662"/>
  <w15:chartTrackingRefBased/>
  <w15:docId w15:val="{5B11199E-8060-457A-B855-F5F8989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140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1140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1140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  <w:rsid w:val="00A7114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71140"/>
  </w:style>
  <w:style w:type="character" w:customStyle="1" w:styleId="10">
    <w:name w:val="Заголовок 1 Знак"/>
    <w:basedOn w:val="a0"/>
    <w:link w:val="1"/>
    <w:uiPriority w:val="9"/>
    <w:rsid w:val="00A71140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A71140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A7114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A71140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A71140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2C57B-25A0-4A35-8E4C-8BCD0BB9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184</TotalTime>
  <Pages>14</Pages>
  <Words>2489</Words>
  <Characters>14191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1</cp:lastModifiedBy>
  <cp:revision>10</cp:revision>
  <dcterms:created xsi:type="dcterms:W3CDTF">2020-10-31T20:27:00Z</dcterms:created>
  <dcterms:modified xsi:type="dcterms:W3CDTF">2021-06-07T10:15:00Z</dcterms:modified>
</cp:coreProperties>
</file>